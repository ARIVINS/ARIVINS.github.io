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5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2790"/>
        <w:gridCol w:w="7415"/>
      </w:tblGrid>
      <w:tr w:rsidR="002C2CDD" w:rsidRPr="00333CD3" w:rsidTr="006066C6">
        <w:tc>
          <w:tcPr>
            <w:tcW w:w="2790" w:type="dxa"/>
            <w:tcMar>
              <w:top w:w="504" w:type="dxa"/>
              <w:right w:w="720" w:type="dxa"/>
            </w:tcMar>
          </w:tcPr>
          <w:p w:rsidR="00523479" w:rsidRDefault="00411CE2" w:rsidP="00411CE2">
            <w:pPr>
              <w:pStyle w:val="Initials"/>
              <w:spacing w:before="240" w:after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-687705</wp:posOffset>
                  </wp:positionV>
                  <wp:extent cx="1733550" cy="1781175"/>
                  <wp:effectExtent l="19050" t="0" r="19050" b="5429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6089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811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1708786</wp:posOffset>
                      </wp:positionH>
                      <wp:positionV relativeFrom="paragraph">
                        <wp:posOffset>-68580</wp:posOffset>
                      </wp:positionV>
                      <wp:extent cx="4960620" cy="1005840"/>
                      <wp:effectExtent l="0" t="0" r="0" b="3810"/>
                      <wp:wrapNone/>
                      <wp:docPr id="43" name="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06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E149DE0" id="Red rectangle" o:spid="_x0000_s1026" style="position:absolute;margin-left:134.55pt;margin-top:-5.4pt;width:390.6pt;height:79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" fillcolor="#ea4e4e [3204]" stroked="f" strokeweight="1pt"/>
                  </w:pict>
                </mc:Fallback>
              </mc:AlternateContent>
            </w:r>
          </w:p>
          <w:p w:rsidR="00A50939" w:rsidRPr="00333CD3" w:rsidRDefault="007D76E3" w:rsidP="00411CE2">
            <w:pPr>
              <w:pStyle w:val="Heading3"/>
              <w:spacing w:before="240" w:after="0" w:line="240" w:lineRule="auto"/>
            </w:pPr>
            <w:sdt>
              <w:sdtPr>
                <w:alias w:val="Objective:"/>
                <w:tag w:val="Objective:"/>
                <w:id w:val="319159961"/>
                <w:placeholder>
                  <w:docPart w:val="BA845BCB70FF4E3B87E36294E701D448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6066C6">
                  <w:rPr>
                    <w:sz w:val="24"/>
                  </w:rPr>
                  <w:t>Objective</w:t>
                </w:r>
              </w:sdtContent>
            </w:sdt>
          </w:p>
          <w:p w:rsidR="006649C7" w:rsidRPr="006066C6" w:rsidRDefault="006649C7" w:rsidP="00411CE2">
            <w:pPr>
              <w:pStyle w:val="NoSpacing"/>
              <w:spacing w:line="276" w:lineRule="auto"/>
              <w:rPr>
                <w:rFonts w:ascii="Arial" w:hAnsi="Arial" w:cs="Arial"/>
                <w:sz w:val="18"/>
              </w:rPr>
            </w:pPr>
            <w:r w:rsidRPr="006066C6">
              <w:rPr>
                <w:rFonts w:ascii="Arial" w:hAnsi="Arial" w:cs="Arial"/>
                <w:sz w:val="18"/>
              </w:rPr>
              <w:t>In seek of a challenging position that enables me to utilize my skills, practice my knowledge and contribute towards organizational excellence that in return enriches me in personal and professional progression.</w:t>
            </w:r>
          </w:p>
          <w:p w:rsidR="00411CE2" w:rsidRPr="00D1346C" w:rsidRDefault="00411CE2" w:rsidP="00411CE2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  <w:p w:rsidR="002C2CDD" w:rsidRPr="00333CD3" w:rsidRDefault="007D76E3" w:rsidP="00411CE2">
            <w:pPr>
              <w:pStyle w:val="Heading3"/>
              <w:spacing w:before="0" w:line="240" w:lineRule="auto"/>
            </w:pPr>
            <w:sdt>
              <w:sdtPr>
                <w:alias w:val="Skills:"/>
                <w:tag w:val="Skills:"/>
                <w:id w:val="1490835561"/>
                <w:placeholder>
                  <w:docPart w:val="94451400458F44DCBB2A4A92DDC8C23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6066C6">
                  <w:rPr>
                    <w:sz w:val="24"/>
                  </w:rPr>
                  <w:t>Skills</w:t>
                </w:r>
              </w:sdtContent>
            </w:sdt>
          </w:p>
          <w:p w:rsidR="00741125" w:rsidRPr="006066C6" w:rsidRDefault="008157D0" w:rsidP="006649C7">
            <w:pPr>
              <w:spacing w:line="240" w:lineRule="auto"/>
              <w:rPr>
                <w:sz w:val="18"/>
              </w:rPr>
            </w:pPr>
            <w:r w:rsidRPr="006066C6">
              <w:rPr>
                <w:sz w:val="18"/>
              </w:rPr>
              <w:t>Competent in :</w:t>
            </w:r>
          </w:p>
          <w:p w:rsidR="008157D0" w:rsidRPr="006066C6" w:rsidRDefault="008157D0" w:rsidP="006649C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</w:rPr>
            </w:pPr>
            <w:r w:rsidRPr="006066C6">
              <w:rPr>
                <w:sz w:val="18"/>
              </w:rPr>
              <w:t>Mobile device repairing</w:t>
            </w:r>
          </w:p>
          <w:p w:rsidR="008157D0" w:rsidRPr="006066C6" w:rsidRDefault="008157D0" w:rsidP="006649C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</w:rPr>
            </w:pPr>
            <w:r w:rsidRPr="006066C6">
              <w:rPr>
                <w:sz w:val="18"/>
              </w:rPr>
              <w:t xml:space="preserve">Apps developer </w:t>
            </w:r>
          </w:p>
          <w:p w:rsidR="008157D0" w:rsidRPr="006066C6" w:rsidRDefault="008157D0" w:rsidP="006649C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</w:rPr>
            </w:pPr>
            <w:r w:rsidRPr="006066C6">
              <w:rPr>
                <w:sz w:val="18"/>
              </w:rPr>
              <w:t xml:space="preserve">Software programming </w:t>
            </w:r>
          </w:p>
          <w:p w:rsidR="008157D0" w:rsidRPr="006066C6" w:rsidRDefault="008157D0" w:rsidP="006649C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</w:rPr>
            </w:pPr>
            <w:r w:rsidRPr="006066C6">
              <w:rPr>
                <w:sz w:val="18"/>
              </w:rPr>
              <w:t>Electronic Maintenance</w:t>
            </w:r>
          </w:p>
          <w:p w:rsidR="008157D0" w:rsidRPr="006066C6" w:rsidRDefault="008157D0" w:rsidP="006649C7">
            <w:pPr>
              <w:pStyle w:val="ListParagraph"/>
              <w:spacing w:line="240" w:lineRule="auto"/>
              <w:rPr>
                <w:sz w:val="18"/>
              </w:rPr>
            </w:pPr>
          </w:p>
          <w:p w:rsidR="008157D0" w:rsidRPr="006066C6" w:rsidRDefault="008157D0" w:rsidP="006649C7">
            <w:pPr>
              <w:spacing w:line="240" w:lineRule="auto"/>
              <w:rPr>
                <w:sz w:val="18"/>
              </w:rPr>
            </w:pPr>
            <w:r w:rsidRPr="006066C6">
              <w:rPr>
                <w:sz w:val="18"/>
              </w:rPr>
              <w:t>Computer skills:</w:t>
            </w:r>
          </w:p>
          <w:p w:rsidR="008157D0" w:rsidRPr="006066C6" w:rsidRDefault="008157D0" w:rsidP="006649C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</w:rPr>
            </w:pPr>
            <w:r w:rsidRPr="006066C6">
              <w:rPr>
                <w:sz w:val="18"/>
              </w:rPr>
              <w:t xml:space="preserve">Microsoft office </w:t>
            </w:r>
          </w:p>
          <w:p w:rsidR="008157D0" w:rsidRPr="006066C6" w:rsidRDefault="008157D0" w:rsidP="006649C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</w:rPr>
            </w:pPr>
            <w:r w:rsidRPr="006066C6">
              <w:rPr>
                <w:sz w:val="18"/>
              </w:rPr>
              <w:t>Adobe Photoshop</w:t>
            </w:r>
          </w:p>
          <w:p w:rsidR="008157D0" w:rsidRPr="006066C6" w:rsidRDefault="008157D0" w:rsidP="006649C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</w:rPr>
            </w:pPr>
            <w:r w:rsidRPr="006066C6">
              <w:rPr>
                <w:sz w:val="18"/>
              </w:rPr>
              <w:t>Adobe illustrator</w:t>
            </w:r>
          </w:p>
          <w:p w:rsidR="008157D0" w:rsidRPr="006066C6" w:rsidRDefault="008157D0" w:rsidP="006649C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</w:rPr>
            </w:pPr>
            <w:r w:rsidRPr="006066C6">
              <w:rPr>
                <w:sz w:val="18"/>
              </w:rPr>
              <w:t xml:space="preserve">Software </w:t>
            </w:r>
            <w:r w:rsidR="006649C7" w:rsidRPr="006066C6">
              <w:rPr>
                <w:sz w:val="18"/>
              </w:rPr>
              <w:t>I</w:t>
            </w:r>
            <w:r w:rsidRPr="006066C6">
              <w:rPr>
                <w:sz w:val="18"/>
              </w:rPr>
              <w:t>nstallation</w:t>
            </w:r>
          </w:p>
          <w:p w:rsidR="008157D0" w:rsidRPr="006066C6" w:rsidRDefault="008157D0" w:rsidP="006649C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</w:rPr>
            </w:pPr>
            <w:r w:rsidRPr="006066C6">
              <w:rPr>
                <w:sz w:val="18"/>
              </w:rPr>
              <w:t xml:space="preserve">Data recovery </w:t>
            </w:r>
          </w:p>
          <w:p w:rsidR="008157D0" w:rsidRPr="006066C6" w:rsidRDefault="008157D0" w:rsidP="006649C7">
            <w:pPr>
              <w:spacing w:line="240" w:lineRule="auto"/>
              <w:ind w:left="360"/>
              <w:rPr>
                <w:sz w:val="18"/>
              </w:rPr>
            </w:pPr>
          </w:p>
          <w:p w:rsidR="008157D0" w:rsidRPr="006066C6" w:rsidRDefault="008157D0" w:rsidP="006649C7">
            <w:pPr>
              <w:spacing w:line="240" w:lineRule="auto"/>
              <w:rPr>
                <w:sz w:val="18"/>
              </w:rPr>
            </w:pPr>
            <w:r w:rsidRPr="006066C6">
              <w:rPr>
                <w:sz w:val="18"/>
              </w:rPr>
              <w:t>Others skills:</w:t>
            </w:r>
          </w:p>
          <w:p w:rsidR="008157D0" w:rsidRPr="006066C6" w:rsidRDefault="008157D0" w:rsidP="006649C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</w:rPr>
            </w:pPr>
            <w:r w:rsidRPr="006066C6">
              <w:rPr>
                <w:sz w:val="18"/>
              </w:rPr>
              <w:t xml:space="preserve">Blogging </w:t>
            </w:r>
            <w:r w:rsidR="00E43678" w:rsidRPr="006066C6">
              <w:rPr>
                <w:sz w:val="18"/>
              </w:rPr>
              <w:t xml:space="preserve">development </w:t>
            </w:r>
          </w:p>
          <w:p w:rsidR="00C57860" w:rsidRPr="006066C6" w:rsidRDefault="00C57860" w:rsidP="006649C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</w:rPr>
            </w:pPr>
            <w:r w:rsidRPr="006066C6">
              <w:rPr>
                <w:sz w:val="18"/>
              </w:rPr>
              <w:t>Web site designing</w:t>
            </w:r>
          </w:p>
          <w:p w:rsidR="00C9436D" w:rsidRDefault="00C9436D" w:rsidP="006649C7">
            <w:pPr>
              <w:pStyle w:val="ListParagraph"/>
              <w:spacing w:line="240" w:lineRule="auto"/>
            </w:pPr>
          </w:p>
          <w:p w:rsidR="00C9436D" w:rsidRPr="00333CD3" w:rsidRDefault="00C9436D" w:rsidP="00C9436D">
            <w:pPr>
              <w:spacing w:line="240" w:lineRule="auto"/>
            </w:pPr>
          </w:p>
        </w:tc>
        <w:tc>
          <w:tcPr>
            <w:tcW w:w="741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horzAnchor="margin" w:tblpY="-887"/>
              <w:tblOverlap w:val="never"/>
              <w:tblW w:w="68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804"/>
            </w:tblGrid>
            <w:tr w:rsidR="00C612DA" w:rsidRPr="006066C6" w:rsidTr="00411CE2">
              <w:trPr>
                <w:trHeight w:hRule="exact" w:val="1422"/>
              </w:trPr>
              <w:tc>
                <w:tcPr>
                  <w:tcW w:w="6804" w:type="dxa"/>
                  <w:vAlign w:val="center"/>
                </w:tcPr>
                <w:p w:rsidR="00C612DA" w:rsidRPr="006066C6" w:rsidRDefault="007D76E3" w:rsidP="00272D56">
                  <w:pPr>
                    <w:pStyle w:val="Heading1"/>
                    <w:outlineLvl w:val="0"/>
                  </w:pPr>
                  <w:sdt>
                    <w:sdtPr>
                      <w:rPr>
                        <w:sz w:val="22"/>
                      </w:rPr>
                      <w:alias w:val="Your Name:"/>
                      <w:tag w:val="Your Name:"/>
                      <w:id w:val="1982421306"/>
                      <w:placeholder>
                        <w:docPart w:val="8D8CB72D0C114599AC049843C60B1FE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>
                        <w:rPr>
                          <w:sz w:val="22"/>
                        </w:rPr>
                        <w:t>arivins a/l v santhiran</w:t>
                      </w:r>
                      <w:r>
                        <w:rPr>
                          <w:sz w:val="22"/>
                        </w:rPr>
                        <w:br/>
                        <w:t>no.13 tamaN batu untong 42800 tanjong sepat ,</w:t>
                      </w:r>
                      <w:r>
                        <w:rPr>
                          <w:sz w:val="22"/>
                        </w:rPr>
                        <w:br/>
                        <w:t>selangor darul ehsan</w:t>
                      </w:r>
                      <w:r>
                        <w:rPr>
                          <w:sz w:val="22"/>
                        </w:rPr>
                        <w:br/>
                        <w:t>contact number (mobile):0173035631</w:t>
                      </w:r>
                      <w:r>
                        <w:rPr>
                          <w:sz w:val="22"/>
                        </w:rPr>
                        <w:br/>
                        <w:t>e-mail: ARIVINSARI36@GMAIL.COM</w:t>
                      </w:r>
                    </w:sdtContent>
                  </w:sdt>
                </w:p>
              </w:tc>
            </w:tr>
          </w:tbl>
          <w:p w:rsidR="00E43678" w:rsidRPr="006066C6" w:rsidRDefault="00E43678" w:rsidP="006066C6">
            <w:pPr>
              <w:pStyle w:val="Heading3"/>
              <w:spacing w:before="0" w:after="0" w:line="240" w:lineRule="auto"/>
              <w:rPr>
                <w:sz w:val="28"/>
                <w:szCs w:val="28"/>
              </w:rPr>
            </w:pPr>
          </w:p>
          <w:p w:rsidR="00E43678" w:rsidRPr="006066C6" w:rsidRDefault="007D76E3" w:rsidP="00E43678">
            <w:pPr>
              <w:pStyle w:val="Heading3"/>
              <w:spacing w:line="240" w:lineRule="auto"/>
            </w:pPr>
            <w:sdt>
              <w:sdtPr>
                <w:alias w:val="Education:"/>
                <w:tag w:val="Education:"/>
                <w:id w:val="1349516922"/>
                <w:placeholder>
                  <w:docPart w:val="D6FCA5EA07E8431E992260F0A3C27203"/>
                </w:placeholder>
                <w:temporary/>
                <w:showingPlcHdr/>
                <w15:appearance w15:val="hidden"/>
              </w:sdtPr>
              <w:sdtEndPr/>
              <w:sdtContent>
                <w:r w:rsidR="00E43678" w:rsidRPr="006066C6">
                  <w:rPr>
                    <w:sz w:val="24"/>
                  </w:rPr>
                  <w:t>Education</w:t>
                </w:r>
              </w:sdtContent>
            </w:sdt>
          </w:p>
          <w:p w:rsidR="00E43678" w:rsidRPr="006066C6" w:rsidRDefault="00E43678" w:rsidP="00E43678">
            <w:pPr>
              <w:pStyle w:val="Heading4"/>
              <w:spacing w:before="0" w:line="276" w:lineRule="auto"/>
              <w:rPr>
                <w:sz w:val="18"/>
              </w:rPr>
            </w:pPr>
            <w:r w:rsidRPr="006066C6">
              <w:rPr>
                <w:sz w:val="18"/>
              </w:rPr>
              <w:t xml:space="preserve">Diploma • </w:t>
            </w:r>
            <w:sdt>
              <w:sdtPr>
                <w:rPr>
                  <w:sz w:val="18"/>
                </w:rPr>
                <w:alias w:val="Date earned:"/>
                <w:tag w:val="Date earned:"/>
                <w:id w:val="2025982333"/>
                <w:placeholder>
                  <w:docPart w:val="342E198823A646F3BA183186C24A77B9"/>
                </w:placeholder>
                <w:temporary/>
                <w:showingPlcHdr/>
                <w15:appearance w15:val="hidden"/>
              </w:sdtPr>
              <w:sdtEndPr/>
              <w:sdtContent>
                <w:r w:rsidRPr="006066C6">
                  <w:rPr>
                    <w:sz w:val="18"/>
                  </w:rPr>
                  <w:t>Date Earned</w:t>
                </w:r>
              </w:sdtContent>
            </w:sdt>
            <w:r w:rsidRPr="006066C6">
              <w:rPr>
                <w:sz w:val="18"/>
              </w:rPr>
              <w:t xml:space="preserve"> • </w:t>
            </w:r>
            <w:sdt>
              <w:sdtPr>
                <w:rPr>
                  <w:sz w:val="18"/>
                </w:rPr>
                <w:alias w:val="School:"/>
                <w:tag w:val="School:"/>
                <w:id w:val="1872190286"/>
                <w:placeholder>
                  <w:docPart w:val="A48EE977D88D48BB8168B10407671A0F"/>
                </w:placeholder>
                <w:temporary/>
                <w:showingPlcHdr/>
                <w15:appearance w15:val="hidden"/>
              </w:sdtPr>
              <w:sdtEndPr/>
              <w:sdtContent>
                <w:r w:rsidRPr="006066C6">
                  <w:rPr>
                    <w:sz w:val="18"/>
                  </w:rPr>
                  <w:t>School</w:t>
                </w:r>
              </w:sdtContent>
            </w:sdt>
          </w:p>
          <w:p w:rsidR="00E43678" w:rsidRPr="006066C6" w:rsidRDefault="00E43678" w:rsidP="00E43678">
            <w:pPr>
              <w:spacing w:line="276" w:lineRule="auto"/>
              <w:rPr>
                <w:sz w:val="18"/>
              </w:rPr>
            </w:pPr>
            <w:r w:rsidRPr="006066C6">
              <w:rPr>
                <w:sz w:val="18"/>
              </w:rPr>
              <w:t>Diplo</w:t>
            </w:r>
            <w:r w:rsidR="001B4966">
              <w:rPr>
                <w:sz w:val="18"/>
              </w:rPr>
              <w:t xml:space="preserve">ma in Mobile Technology 2018 -  </w:t>
            </w:r>
            <w:proofErr w:type="spellStart"/>
            <w:r w:rsidRPr="006066C6">
              <w:rPr>
                <w:sz w:val="18"/>
              </w:rPr>
              <w:t>Ampang</w:t>
            </w:r>
            <w:proofErr w:type="spellEnd"/>
            <w:r w:rsidRPr="006066C6">
              <w:rPr>
                <w:sz w:val="18"/>
              </w:rPr>
              <w:t xml:space="preserve"> Community College </w:t>
            </w:r>
          </w:p>
          <w:p w:rsidR="00E43678" w:rsidRPr="006066C6" w:rsidRDefault="00E43678" w:rsidP="00E43678">
            <w:pPr>
              <w:spacing w:line="276" w:lineRule="auto"/>
              <w:rPr>
                <w:sz w:val="18"/>
              </w:rPr>
            </w:pPr>
          </w:p>
          <w:p w:rsidR="00E43678" w:rsidRPr="006066C6" w:rsidRDefault="00E43678" w:rsidP="00E43678">
            <w:pPr>
              <w:pStyle w:val="Heading4"/>
              <w:spacing w:before="0" w:line="276" w:lineRule="auto"/>
              <w:rPr>
                <w:sz w:val="18"/>
              </w:rPr>
            </w:pPr>
            <w:r w:rsidRPr="006066C6">
              <w:rPr>
                <w:sz w:val="18"/>
              </w:rPr>
              <w:t xml:space="preserve">certificate • </w:t>
            </w:r>
            <w:sdt>
              <w:sdtPr>
                <w:rPr>
                  <w:sz w:val="18"/>
                </w:rPr>
                <w:alias w:val="Date earned:"/>
                <w:tag w:val="Date earned:"/>
                <w:id w:val="-1673556320"/>
                <w:placeholder>
                  <w:docPart w:val="99409A8125884A7799682A90C6B9312E"/>
                </w:placeholder>
                <w:temporary/>
                <w:showingPlcHdr/>
                <w15:appearance w15:val="hidden"/>
              </w:sdtPr>
              <w:sdtEndPr/>
              <w:sdtContent>
                <w:r w:rsidRPr="006066C6">
                  <w:rPr>
                    <w:sz w:val="18"/>
                  </w:rPr>
                  <w:t>Date Earned</w:t>
                </w:r>
              </w:sdtContent>
            </w:sdt>
            <w:r w:rsidRPr="006066C6">
              <w:rPr>
                <w:sz w:val="18"/>
              </w:rPr>
              <w:t xml:space="preserve"> • </w:t>
            </w:r>
            <w:sdt>
              <w:sdtPr>
                <w:rPr>
                  <w:sz w:val="18"/>
                </w:rPr>
                <w:alias w:val="School:"/>
                <w:tag w:val="School:"/>
                <w:id w:val="-53469802"/>
                <w:placeholder>
                  <w:docPart w:val="55609B71278043A9B7488749E02AA0DE"/>
                </w:placeholder>
                <w:temporary/>
                <w:showingPlcHdr/>
                <w15:appearance w15:val="hidden"/>
              </w:sdtPr>
              <w:sdtEndPr/>
              <w:sdtContent>
                <w:r w:rsidRPr="006066C6">
                  <w:rPr>
                    <w:sz w:val="18"/>
                  </w:rPr>
                  <w:t>School</w:t>
                </w:r>
              </w:sdtContent>
            </w:sdt>
          </w:p>
          <w:p w:rsidR="00E06447" w:rsidRDefault="001B4966" w:rsidP="00E43678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Certificate in Computer Software System Application  Nov 2013- Nov 2015 </w:t>
            </w:r>
            <w:r w:rsidR="00E43678" w:rsidRPr="006066C6">
              <w:rPr>
                <w:sz w:val="18"/>
              </w:rPr>
              <w:t xml:space="preserve"> </w:t>
            </w:r>
          </w:p>
          <w:p w:rsidR="00E43678" w:rsidRPr="006066C6" w:rsidRDefault="001B4966" w:rsidP="00E43678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 w:rsidR="00E43678" w:rsidRPr="006066C6">
              <w:rPr>
                <w:sz w:val="18"/>
              </w:rPr>
              <w:t xml:space="preserve">Kuala Langat Community College </w:t>
            </w:r>
          </w:p>
          <w:p w:rsidR="00E43678" w:rsidRPr="006066C6" w:rsidRDefault="00E43678" w:rsidP="00E43678">
            <w:pPr>
              <w:spacing w:line="276" w:lineRule="auto"/>
              <w:rPr>
                <w:sz w:val="18"/>
              </w:rPr>
            </w:pPr>
          </w:p>
          <w:p w:rsidR="00E43678" w:rsidRPr="006066C6" w:rsidRDefault="00E43678" w:rsidP="00E43678">
            <w:pPr>
              <w:pStyle w:val="Heading4"/>
              <w:spacing w:before="0" w:line="276" w:lineRule="auto"/>
              <w:rPr>
                <w:sz w:val="18"/>
              </w:rPr>
            </w:pPr>
            <w:r w:rsidRPr="006066C6">
              <w:rPr>
                <w:sz w:val="18"/>
              </w:rPr>
              <w:t xml:space="preserve">certificate • </w:t>
            </w:r>
            <w:sdt>
              <w:sdtPr>
                <w:rPr>
                  <w:sz w:val="18"/>
                </w:rPr>
                <w:alias w:val="Date earned:"/>
                <w:tag w:val="Date earned:"/>
                <w:id w:val="-1632635214"/>
                <w:placeholder>
                  <w:docPart w:val="3D6711697B904A12868861447EC42D5A"/>
                </w:placeholder>
                <w:temporary/>
                <w:showingPlcHdr/>
                <w15:appearance w15:val="hidden"/>
              </w:sdtPr>
              <w:sdtEndPr/>
              <w:sdtContent>
                <w:r w:rsidRPr="006066C6">
                  <w:rPr>
                    <w:sz w:val="18"/>
                  </w:rPr>
                  <w:t>Date Earned</w:t>
                </w:r>
              </w:sdtContent>
            </w:sdt>
            <w:r w:rsidRPr="006066C6">
              <w:rPr>
                <w:sz w:val="18"/>
              </w:rPr>
              <w:t xml:space="preserve"> • </w:t>
            </w:r>
            <w:sdt>
              <w:sdtPr>
                <w:rPr>
                  <w:sz w:val="18"/>
                </w:rPr>
                <w:alias w:val="School:"/>
                <w:tag w:val="School:"/>
                <w:id w:val="1848063967"/>
                <w:placeholder>
                  <w:docPart w:val="583B5C1B8C3146899A3BA691A9DBEB01"/>
                </w:placeholder>
                <w:temporary/>
                <w:showingPlcHdr/>
                <w15:appearance w15:val="hidden"/>
              </w:sdtPr>
              <w:sdtEndPr/>
              <w:sdtContent>
                <w:r w:rsidRPr="006066C6">
                  <w:rPr>
                    <w:sz w:val="18"/>
                  </w:rPr>
                  <w:t>School</w:t>
                </w:r>
              </w:sdtContent>
            </w:sdt>
          </w:p>
          <w:p w:rsidR="00E43678" w:rsidRPr="006066C6" w:rsidRDefault="00E06447" w:rsidP="00E43678">
            <w:pPr>
              <w:spacing w:line="276" w:lineRule="auto"/>
              <w:rPr>
                <w:sz w:val="18"/>
              </w:rPr>
            </w:pPr>
            <w:proofErr w:type="spellStart"/>
            <w:r w:rsidRPr="00E06447">
              <w:rPr>
                <w:sz w:val="18"/>
              </w:rPr>
              <w:t>Sijil</w:t>
            </w:r>
            <w:proofErr w:type="spellEnd"/>
            <w:r w:rsidRPr="00E06447">
              <w:rPr>
                <w:sz w:val="18"/>
              </w:rPr>
              <w:t xml:space="preserve"> </w:t>
            </w:r>
            <w:proofErr w:type="spellStart"/>
            <w:r w:rsidRPr="00E06447">
              <w:rPr>
                <w:sz w:val="18"/>
              </w:rPr>
              <w:t>Pelajar</w:t>
            </w:r>
            <w:proofErr w:type="spellEnd"/>
            <w:r w:rsidRPr="00E06447">
              <w:rPr>
                <w:sz w:val="18"/>
              </w:rPr>
              <w:t xml:space="preserve"> Malaysia </w:t>
            </w:r>
            <w:r w:rsidR="001B4966">
              <w:rPr>
                <w:sz w:val="18"/>
              </w:rPr>
              <w:t xml:space="preserve"> 2012 </w:t>
            </w:r>
            <w:r>
              <w:rPr>
                <w:sz w:val="18"/>
              </w:rPr>
              <w:t xml:space="preserve"> </w:t>
            </w:r>
            <w:r w:rsidR="001B4966">
              <w:rPr>
                <w:sz w:val="18"/>
              </w:rPr>
              <w:t xml:space="preserve"> -</w:t>
            </w:r>
            <w:r w:rsidR="00E43678" w:rsidRPr="006066C6">
              <w:rPr>
                <w:sz w:val="18"/>
              </w:rPr>
              <w:t xml:space="preserve">SMK </w:t>
            </w:r>
            <w:proofErr w:type="spellStart"/>
            <w:r w:rsidR="00E43678" w:rsidRPr="006066C6">
              <w:rPr>
                <w:sz w:val="18"/>
              </w:rPr>
              <w:t>Batu</w:t>
            </w:r>
            <w:proofErr w:type="spellEnd"/>
            <w:r w:rsidR="00E43678" w:rsidRPr="006066C6">
              <w:rPr>
                <w:sz w:val="18"/>
              </w:rPr>
              <w:t xml:space="preserve"> </w:t>
            </w:r>
            <w:proofErr w:type="spellStart"/>
            <w:r w:rsidR="00E43678" w:rsidRPr="006066C6">
              <w:rPr>
                <w:sz w:val="18"/>
              </w:rPr>
              <w:t>Laut</w:t>
            </w:r>
            <w:proofErr w:type="spellEnd"/>
          </w:p>
          <w:p w:rsidR="00E43678" w:rsidRPr="006066C6" w:rsidRDefault="00E43678" w:rsidP="00411CE2">
            <w:pPr>
              <w:pStyle w:val="Heading3"/>
              <w:spacing w:before="0" w:line="240" w:lineRule="auto"/>
              <w:rPr>
                <w:sz w:val="28"/>
                <w:szCs w:val="28"/>
              </w:rPr>
            </w:pPr>
          </w:p>
          <w:p w:rsidR="002C2CDD" w:rsidRPr="006066C6" w:rsidRDefault="00C57860" w:rsidP="00411CE2">
            <w:pPr>
              <w:pStyle w:val="Heading3"/>
              <w:spacing w:before="0" w:line="240" w:lineRule="auto"/>
              <w:rPr>
                <w:sz w:val="24"/>
              </w:rPr>
            </w:pPr>
            <w:r w:rsidRPr="006066C6">
              <w:rPr>
                <w:sz w:val="24"/>
              </w:rPr>
              <w:t xml:space="preserve">work </w:t>
            </w:r>
            <w:sdt>
              <w:sdtPr>
                <w:rPr>
                  <w:sz w:val="24"/>
                </w:rPr>
                <w:alias w:val="Experience:"/>
                <w:tag w:val="Experience:"/>
                <w:id w:val="1217937480"/>
                <w:placeholder>
                  <w:docPart w:val="54263F22DCE94F04850BF94922AA16A1"/>
                </w:placeholder>
                <w:temporary/>
                <w:showingPlcHdr/>
                <w15:appearance w15:val="hidden"/>
              </w:sdtPr>
              <w:sdtEndPr/>
              <w:sdtContent>
                <w:r w:rsidRPr="006066C6">
                  <w:rPr>
                    <w:sz w:val="24"/>
                  </w:rPr>
                  <w:t>Experience</w:t>
                </w:r>
              </w:sdtContent>
            </w:sdt>
          </w:p>
          <w:p w:rsidR="002C2CDD" w:rsidRPr="006066C6" w:rsidRDefault="007D76E3" w:rsidP="0021669B">
            <w:pPr>
              <w:pStyle w:val="Heading4"/>
              <w:spacing w:line="276" w:lineRule="auto"/>
              <w:rPr>
                <w:sz w:val="18"/>
              </w:rPr>
            </w:pPr>
            <w:sdt>
              <w:sdtPr>
                <w:rPr>
                  <w:sz w:val="18"/>
                </w:rPr>
                <w:alias w:val="Job title:"/>
                <w:tag w:val="Job title:"/>
                <w:id w:val="287256568"/>
                <w:placeholder>
                  <w:docPart w:val="58C095A026214BF4B75455941C8A941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6066C6">
                  <w:rPr>
                    <w:sz w:val="18"/>
                  </w:rPr>
                  <w:t>Job Title</w:t>
                </w:r>
              </w:sdtContent>
            </w:sdt>
            <w:r w:rsidR="002C2CDD" w:rsidRPr="006066C6">
              <w:rPr>
                <w:sz w:val="18"/>
              </w:rPr>
              <w:t xml:space="preserve"> • </w:t>
            </w:r>
            <w:sdt>
              <w:sdtPr>
                <w:rPr>
                  <w:sz w:val="18"/>
                </w:rPr>
                <w:alias w:val="Company:"/>
                <w:tag w:val="Company:"/>
                <w:id w:val="-1857334048"/>
                <w:placeholder>
                  <w:docPart w:val="AA51D5C732C940679597F452D6C2785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6066C6">
                  <w:rPr>
                    <w:sz w:val="18"/>
                  </w:rPr>
                  <w:t>Company</w:t>
                </w:r>
              </w:sdtContent>
            </w:sdt>
            <w:r w:rsidR="002C2CDD" w:rsidRPr="006066C6">
              <w:rPr>
                <w:sz w:val="18"/>
              </w:rPr>
              <w:t xml:space="preserve"> • </w:t>
            </w:r>
            <w:sdt>
              <w:sdtPr>
                <w:rPr>
                  <w:sz w:val="18"/>
                </w:rPr>
                <w:alias w:val="Dates from - to:"/>
                <w:tag w:val="Dates from - to:"/>
                <w:id w:val="-667248424"/>
                <w:placeholder>
                  <w:docPart w:val="B7FF80B5967D4060BA69C3C2AB54250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6066C6">
                  <w:rPr>
                    <w:sz w:val="18"/>
                  </w:rPr>
                  <w:t>Dates From – To</w:t>
                </w:r>
              </w:sdtContent>
            </w:sdt>
          </w:p>
          <w:p w:rsidR="005417F0" w:rsidRPr="006066C6" w:rsidRDefault="001B4966" w:rsidP="0021669B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Printer T</w:t>
            </w:r>
            <w:r w:rsidR="005417F0" w:rsidRPr="006066C6">
              <w:rPr>
                <w:sz w:val="18"/>
              </w:rPr>
              <w:t xml:space="preserve">echnician at </w:t>
            </w:r>
            <w:r w:rsidR="00BF5C58" w:rsidRPr="006066C6">
              <w:rPr>
                <w:sz w:val="18"/>
              </w:rPr>
              <w:t>Max</w:t>
            </w:r>
            <w:r>
              <w:rPr>
                <w:sz w:val="18"/>
              </w:rPr>
              <w:t xml:space="preserve"> C</w:t>
            </w:r>
            <w:r w:rsidR="00BF5C58" w:rsidRPr="006066C6">
              <w:rPr>
                <w:sz w:val="18"/>
              </w:rPr>
              <w:t xml:space="preserve">omponents </w:t>
            </w:r>
            <w:proofErr w:type="spellStart"/>
            <w:r w:rsidR="00BF5C58" w:rsidRPr="006066C6">
              <w:rPr>
                <w:sz w:val="18"/>
              </w:rPr>
              <w:t>Sdn</w:t>
            </w:r>
            <w:proofErr w:type="spellEnd"/>
            <w:r w:rsidR="00BF5C58" w:rsidRPr="006066C6">
              <w:rPr>
                <w:sz w:val="18"/>
              </w:rPr>
              <w:t xml:space="preserve">. </w:t>
            </w:r>
            <w:proofErr w:type="spellStart"/>
            <w:r w:rsidR="00BF5C58" w:rsidRPr="006066C6">
              <w:rPr>
                <w:sz w:val="18"/>
              </w:rPr>
              <w:t>Bhd</w:t>
            </w:r>
            <w:proofErr w:type="spellEnd"/>
            <w:r w:rsidR="005417F0" w:rsidRPr="006066C6">
              <w:rPr>
                <w:sz w:val="18"/>
              </w:rPr>
              <w:t xml:space="preserve"> </w:t>
            </w:r>
          </w:p>
          <w:p w:rsidR="002C2CDD" w:rsidRPr="006066C6" w:rsidRDefault="005417F0" w:rsidP="0021669B">
            <w:pPr>
              <w:spacing w:line="276" w:lineRule="auto"/>
              <w:rPr>
                <w:sz w:val="18"/>
              </w:rPr>
            </w:pPr>
            <w:r w:rsidRPr="006066C6">
              <w:rPr>
                <w:sz w:val="18"/>
              </w:rPr>
              <w:t>From August 2016</w:t>
            </w:r>
            <w:r w:rsidR="008157D0" w:rsidRPr="006066C6">
              <w:rPr>
                <w:sz w:val="18"/>
              </w:rPr>
              <w:t xml:space="preserve"> -</w:t>
            </w:r>
            <w:r w:rsidRPr="006066C6">
              <w:rPr>
                <w:sz w:val="18"/>
              </w:rPr>
              <w:t xml:space="preserve"> October 2016</w:t>
            </w:r>
            <w:r w:rsidR="001B4966">
              <w:rPr>
                <w:sz w:val="18"/>
              </w:rPr>
              <w:t xml:space="preserve"> as O</w:t>
            </w:r>
            <w:r w:rsidR="008157D0" w:rsidRPr="006066C6">
              <w:rPr>
                <w:sz w:val="18"/>
              </w:rPr>
              <w:t xml:space="preserve">utdoor Printer Repairing Technician </w:t>
            </w:r>
          </w:p>
          <w:p w:rsidR="002C2CDD" w:rsidRPr="006066C6" w:rsidRDefault="007D76E3" w:rsidP="0021669B">
            <w:pPr>
              <w:pStyle w:val="Heading4"/>
              <w:spacing w:line="276" w:lineRule="auto"/>
              <w:rPr>
                <w:sz w:val="18"/>
              </w:rPr>
            </w:pPr>
            <w:sdt>
              <w:sdtPr>
                <w:rPr>
                  <w:sz w:val="18"/>
                </w:rPr>
                <w:alias w:val="Job title:"/>
                <w:tag w:val="Job title:"/>
                <w:id w:val="1752540770"/>
                <w:placeholder>
                  <w:docPart w:val="E08BA66BB1DD49A6B2C560E5D47A426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6066C6">
                  <w:rPr>
                    <w:sz w:val="18"/>
                  </w:rPr>
                  <w:t>Job Title</w:t>
                </w:r>
              </w:sdtContent>
            </w:sdt>
            <w:r w:rsidR="002C2CDD" w:rsidRPr="006066C6">
              <w:rPr>
                <w:sz w:val="18"/>
              </w:rPr>
              <w:t xml:space="preserve"> • </w:t>
            </w:r>
            <w:sdt>
              <w:sdtPr>
                <w:rPr>
                  <w:sz w:val="18"/>
                </w:rPr>
                <w:alias w:val="Company:"/>
                <w:tag w:val="Company:"/>
                <w:id w:val="1314912929"/>
                <w:placeholder>
                  <w:docPart w:val="7D8135CDCB454774927BC9B04E47701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6066C6">
                  <w:rPr>
                    <w:sz w:val="18"/>
                  </w:rPr>
                  <w:t>Company</w:t>
                </w:r>
              </w:sdtContent>
            </w:sdt>
            <w:r w:rsidR="002C2CDD" w:rsidRPr="006066C6">
              <w:rPr>
                <w:sz w:val="18"/>
              </w:rPr>
              <w:t xml:space="preserve"> • </w:t>
            </w:r>
            <w:sdt>
              <w:sdtPr>
                <w:rPr>
                  <w:sz w:val="18"/>
                </w:rPr>
                <w:alias w:val="Dates from - to:"/>
                <w:tag w:val="Dates from - to:"/>
                <w:id w:val="1392386211"/>
                <w:placeholder>
                  <w:docPart w:val="1D7CA4ED811F4E9E9E708146C582647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6066C6">
                  <w:rPr>
                    <w:sz w:val="18"/>
                  </w:rPr>
                  <w:t>Dates From – To</w:t>
                </w:r>
              </w:sdtContent>
            </w:sdt>
          </w:p>
          <w:p w:rsidR="005417F0" w:rsidRPr="006066C6" w:rsidRDefault="006649C7" w:rsidP="0021669B">
            <w:pPr>
              <w:spacing w:line="276" w:lineRule="auto"/>
              <w:rPr>
                <w:sz w:val="18"/>
              </w:rPr>
            </w:pPr>
            <w:r w:rsidRPr="006066C6">
              <w:rPr>
                <w:sz w:val="18"/>
              </w:rPr>
              <w:t xml:space="preserve">Computer Technician at </w:t>
            </w:r>
            <w:proofErr w:type="spellStart"/>
            <w:r w:rsidR="00BF5C58" w:rsidRPr="006066C6">
              <w:rPr>
                <w:sz w:val="18"/>
              </w:rPr>
              <w:t>Sinaro</w:t>
            </w:r>
            <w:proofErr w:type="spellEnd"/>
            <w:r w:rsidR="00BF5C58" w:rsidRPr="006066C6">
              <w:rPr>
                <w:sz w:val="18"/>
              </w:rPr>
              <w:t xml:space="preserve"> </w:t>
            </w:r>
            <w:proofErr w:type="spellStart"/>
            <w:r w:rsidR="00BF5C58" w:rsidRPr="006066C6">
              <w:rPr>
                <w:sz w:val="18"/>
              </w:rPr>
              <w:t>Origgrace</w:t>
            </w:r>
            <w:proofErr w:type="spellEnd"/>
            <w:r w:rsidR="00BF5C58" w:rsidRPr="006066C6">
              <w:rPr>
                <w:sz w:val="18"/>
              </w:rPr>
              <w:t xml:space="preserve"> </w:t>
            </w:r>
            <w:proofErr w:type="spellStart"/>
            <w:r w:rsidR="00BF5C58" w:rsidRPr="006066C6">
              <w:rPr>
                <w:sz w:val="18"/>
              </w:rPr>
              <w:t>Sdn</w:t>
            </w:r>
            <w:proofErr w:type="spellEnd"/>
            <w:r w:rsidR="00BF5C58" w:rsidRPr="006066C6">
              <w:rPr>
                <w:sz w:val="18"/>
              </w:rPr>
              <w:t xml:space="preserve"> </w:t>
            </w:r>
            <w:proofErr w:type="spellStart"/>
            <w:r w:rsidR="00BF5C58" w:rsidRPr="006066C6">
              <w:rPr>
                <w:sz w:val="18"/>
              </w:rPr>
              <w:t>Bhd</w:t>
            </w:r>
            <w:proofErr w:type="spellEnd"/>
            <w:r w:rsidR="00BF5C58" w:rsidRPr="006066C6">
              <w:rPr>
                <w:sz w:val="18"/>
              </w:rPr>
              <w:t xml:space="preserve"> </w:t>
            </w:r>
          </w:p>
          <w:p w:rsidR="002C2CDD" w:rsidRPr="006066C6" w:rsidRDefault="0008305A" w:rsidP="0021669B">
            <w:pPr>
              <w:spacing w:line="276" w:lineRule="auto"/>
              <w:rPr>
                <w:sz w:val="18"/>
              </w:rPr>
            </w:pPr>
            <w:r w:rsidRPr="006066C6">
              <w:rPr>
                <w:sz w:val="18"/>
              </w:rPr>
              <w:t xml:space="preserve">From </w:t>
            </w:r>
            <w:r w:rsidR="005417F0" w:rsidRPr="006066C6">
              <w:rPr>
                <w:sz w:val="18"/>
              </w:rPr>
              <w:t xml:space="preserve">September 2014 – February </w:t>
            </w:r>
            <w:r w:rsidR="008157D0" w:rsidRPr="006066C6">
              <w:rPr>
                <w:sz w:val="18"/>
              </w:rPr>
              <w:t>2015 as</w:t>
            </w:r>
            <w:r w:rsidR="005417F0" w:rsidRPr="006066C6">
              <w:rPr>
                <w:sz w:val="18"/>
              </w:rPr>
              <w:t xml:space="preserve"> </w:t>
            </w:r>
            <w:r w:rsidR="008157D0" w:rsidRPr="006066C6">
              <w:rPr>
                <w:sz w:val="18"/>
              </w:rPr>
              <w:t xml:space="preserve">Computer Repairing </w:t>
            </w:r>
            <w:r w:rsidR="005417F0" w:rsidRPr="006066C6">
              <w:rPr>
                <w:sz w:val="18"/>
              </w:rPr>
              <w:t xml:space="preserve">Technician </w:t>
            </w:r>
          </w:p>
          <w:p w:rsidR="00E43678" w:rsidRPr="006066C6" w:rsidRDefault="00E43678" w:rsidP="00857A54">
            <w:pPr>
              <w:spacing w:line="240" w:lineRule="auto"/>
            </w:pPr>
          </w:p>
          <w:p w:rsidR="00FD0675" w:rsidRPr="006066C6" w:rsidRDefault="00E43678" w:rsidP="00411CE2">
            <w:pPr>
              <w:pStyle w:val="Heading3"/>
              <w:spacing w:before="0" w:line="240" w:lineRule="auto"/>
              <w:rPr>
                <w:sz w:val="24"/>
              </w:rPr>
            </w:pPr>
            <w:r w:rsidRPr="006066C6">
              <w:rPr>
                <w:sz w:val="24"/>
              </w:rPr>
              <w:t>achievement</w:t>
            </w:r>
            <w:r w:rsidR="00767531" w:rsidRPr="006066C6">
              <w:rPr>
                <w:sz w:val="24"/>
              </w:rPr>
              <w:t xml:space="preserve"> </w:t>
            </w:r>
          </w:p>
          <w:p w:rsidR="00E43678" w:rsidRPr="006066C6" w:rsidRDefault="00E43678" w:rsidP="00E43678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066C6">
              <w:rPr>
                <w:rFonts w:asciiTheme="majorHAnsi" w:hAnsiTheme="majorHAnsi"/>
                <w:sz w:val="24"/>
                <w:szCs w:val="24"/>
              </w:rPr>
              <w:t>Volunteer experience</w:t>
            </w:r>
          </w:p>
          <w:p w:rsidR="00E43678" w:rsidRPr="006066C6" w:rsidRDefault="00E43678" w:rsidP="00E43678">
            <w:pPr>
              <w:pStyle w:val="ListParagraph"/>
              <w:spacing w:line="240" w:lineRule="auto"/>
            </w:pPr>
          </w:p>
          <w:p w:rsidR="00767531" w:rsidRDefault="00560A05" w:rsidP="00E0644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Im4u</w:t>
            </w:r>
            <w:r w:rsidRPr="00C07193">
              <w:rPr>
                <w:sz w:val="18"/>
              </w:rPr>
              <w:t xml:space="preserve"> </w:t>
            </w:r>
            <w:r w:rsidR="001B4966">
              <w:rPr>
                <w:sz w:val="18"/>
              </w:rPr>
              <w:t xml:space="preserve">Carnival Sports </w:t>
            </w:r>
            <w:r w:rsidRPr="00C07193">
              <w:rPr>
                <w:sz w:val="18"/>
              </w:rPr>
              <w:t xml:space="preserve">Event Assistant </w:t>
            </w:r>
            <w:r>
              <w:rPr>
                <w:sz w:val="18"/>
              </w:rPr>
              <w:t xml:space="preserve"> 2017  </w:t>
            </w:r>
            <w:r w:rsidR="001B4966">
              <w:rPr>
                <w:sz w:val="18"/>
              </w:rPr>
              <w:t>(Committee Member)</w:t>
            </w:r>
          </w:p>
          <w:p w:rsidR="00560A05" w:rsidRPr="006066C6" w:rsidRDefault="007D76E3" w:rsidP="00560A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Im4u </w:t>
            </w:r>
            <w:proofErr w:type="spellStart"/>
            <w:r>
              <w:rPr>
                <w:sz w:val="18"/>
                <w:szCs w:val="18"/>
              </w:rPr>
              <w:t>Merdeka</w:t>
            </w:r>
            <w:proofErr w:type="spellEnd"/>
            <w:r w:rsidR="00560A05">
              <w:rPr>
                <w:sz w:val="18"/>
              </w:rPr>
              <w:t xml:space="preserve"> Day </w:t>
            </w:r>
            <w:r w:rsidR="001B4966" w:rsidRPr="00560A05">
              <w:rPr>
                <w:sz w:val="18"/>
              </w:rPr>
              <w:t>Marching</w:t>
            </w:r>
            <w:r w:rsidR="001B4966">
              <w:rPr>
                <w:sz w:val="18"/>
              </w:rPr>
              <w:t xml:space="preserve"> Team </w:t>
            </w:r>
            <w:r w:rsidR="00560A05">
              <w:rPr>
                <w:sz w:val="18"/>
              </w:rPr>
              <w:t>2014</w:t>
            </w:r>
            <w:r w:rsidR="001B4966">
              <w:rPr>
                <w:sz w:val="18"/>
              </w:rPr>
              <w:t xml:space="preserve"> (Organizing Committee)</w:t>
            </w:r>
          </w:p>
          <w:p w:rsidR="00272D56" w:rsidRPr="006066C6" w:rsidRDefault="00560A05" w:rsidP="00E0644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Im4u </w:t>
            </w:r>
            <w:proofErr w:type="spellStart"/>
            <w:r>
              <w:rPr>
                <w:sz w:val="18"/>
              </w:rPr>
              <w:t>Mufest</w:t>
            </w:r>
            <w:proofErr w:type="spellEnd"/>
            <w:r>
              <w:rPr>
                <w:sz w:val="18"/>
              </w:rPr>
              <w:t xml:space="preserve"> F</w:t>
            </w:r>
            <w:r w:rsidRPr="00E06447">
              <w:rPr>
                <w:sz w:val="18"/>
              </w:rPr>
              <w:t>estiva</w:t>
            </w:r>
            <w:r>
              <w:rPr>
                <w:sz w:val="18"/>
              </w:rPr>
              <w:t>l 2014</w:t>
            </w:r>
            <w:r w:rsidR="001B4966">
              <w:rPr>
                <w:sz w:val="18"/>
              </w:rPr>
              <w:t xml:space="preserve"> (Committee Member)</w:t>
            </w:r>
          </w:p>
          <w:p w:rsidR="00175B6D" w:rsidRPr="006066C6" w:rsidRDefault="00175B6D" w:rsidP="00175B6D">
            <w:pPr>
              <w:pStyle w:val="ListParagraph"/>
              <w:spacing w:line="240" w:lineRule="auto"/>
            </w:pPr>
          </w:p>
          <w:p w:rsidR="00175B6D" w:rsidRPr="006066C6" w:rsidRDefault="00175B6D" w:rsidP="00175B6D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066C6">
              <w:rPr>
                <w:rFonts w:asciiTheme="majorHAnsi" w:hAnsiTheme="majorHAnsi"/>
                <w:sz w:val="24"/>
                <w:szCs w:val="24"/>
              </w:rPr>
              <w:t>Leadership</w:t>
            </w:r>
          </w:p>
          <w:p w:rsidR="00272D56" w:rsidRPr="006066C6" w:rsidRDefault="001B4966" w:rsidP="00C0719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</w:rPr>
            </w:pPr>
            <w:r w:rsidRPr="006066C6">
              <w:rPr>
                <w:sz w:val="18"/>
              </w:rPr>
              <w:t xml:space="preserve">Student </w:t>
            </w:r>
            <w:r>
              <w:rPr>
                <w:sz w:val="18"/>
              </w:rPr>
              <w:t>C</w:t>
            </w:r>
            <w:r w:rsidRPr="00C07193">
              <w:rPr>
                <w:sz w:val="18"/>
              </w:rPr>
              <w:t>oun</w:t>
            </w:r>
            <w:r>
              <w:rPr>
                <w:sz w:val="18"/>
              </w:rPr>
              <w:t xml:space="preserve">cil: </w:t>
            </w:r>
            <w:r w:rsidRPr="006066C6">
              <w:rPr>
                <w:sz w:val="18"/>
              </w:rPr>
              <w:t xml:space="preserve">  Kuala Langat Community College</w:t>
            </w:r>
            <w:r w:rsidRPr="00C07193">
              <w:rPr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 w:rsidRPr="00C07193">
              <w:rPr>
                <w:sz w:val="18"/>
              </w:rPr>
              <w:t>Chairman Of Multimedia</w:t>
            </w:r>
            <w:r>
              <w:rPr>
                <w:sz w:val="18"/>
              </w:rPr>
              <w:t xml:space="preserve"> Division) </w:t>
            </w:r>
            <w:r w:rsidRPr="006066C6">
              <w:rPr>
                <w:sz w:val="18"/>
              </w:rPr>
              <w:t xml:space="preserve"> </w:t>
            </w:r>
          </w:p>
          <w:p w:rsidR="00175B6D" w:rsidRPr="006066C6" w:rsidRDefault="00175B6D" w:rsidP="00175B6D">
            <w:pPr>
              <w:pStyle w:val="ListParagraph"/>
              <w:spacing w:line="240" w:lineRule="auto"/>
            </w:pPr>
          </w:p>
          <w:p w:rsidR="00175B6D" w:rsidRPr="006066C6" w:rsidRDefault="00175B6D" w:rsidP="00175B6D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066C6">
              <w:rPr>
                <w:rFonts w:asciiTheme="majorHAnsi" w:hAnsiTheme="majorHAnsi"/>
                <w:sz w:val="24"/>
                <w:szCs w:val="24"/>
              </w:rPr>
              <w:t>Awards</w:t>
            </w:r>
          </w:p>
          <w:p w:rsidR="00767531" w:rsidRPr="006066C6" w:rsidRDefault="00C9436D" w:rsidP="00272D5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6066C6">
              <w:rPr>
                <w:sz w:val="18"/>
                <w:szCs w:val="18"/>
              </w:rPr>
              <w:t>S</w:t>
            </w:r>
            <w:r w:rsidR="00767531" w:rsidRPr="006066C6">
              <w:rPr>
                <w:sz w:val="18"/>
                <w:szCs w:val="18"/>
              </w:rPr>
              <w:t xml:space="preserve">hort Video </w:t>
            </w:r>
            <w:r w:rsidR="001B4966">
              <w:rPr>
                <w:sz w:val="18"/>
                <w:szCs w:val="18"/>
              </w:rPr>
              <w:t>Competition 2017</w:t>
            </w:r>
            <w:r w:rsidR="00560A05">
              <w:rPr>
                <w:sz w:val="18"/>
                <w:szCs w:val="18"/>
              </w:rPr>
              <w:t xml:space="preserve">                        </w:t>
            </w:r>
            <w:r w:rsidR="001B4966">
              <w:rPr>
                <w:sz w:val="18"/>
                <w:szCs w:val="18"/>
              </w:rPr>
              <w:t xml:space="preserve">                                       </w:t>
            </w:r>
            <w:r w:rsidR="00560A05">
              <w:rPr>
                <w:sz w:val="18"/>
                <w:szCs w:val="18"/>
              </w:rPr>
              <w:t xml:space="preserve"> </w:t>
            </w:r>
            <w:r w:rsidR="00560A05" w:rsidRPr="006066C6">
              <w:rPr>
                <w:sz w:val="18"/>
                <w:szCs w:val="18"/>
              </w:rPr>
              <w:t>(</w:t>
            </w:r>
            <w:r w:rsidR="00767531" w:rsidRPr="006066C6">
              <w:rPr>
                <w:sz w:val="18"/>
                <w:szCs w:val="18"/>
              </w:rPr>
              <w:t>Gold Medal</w:t>
            </w:r>
            <w:r w:rsidR="00560A05" w:rsidRPr="006066C6">
              <w:rPr>
                <w:sz w:val="18"/>
                <w:szCs w:val="18"/>
              </w:rPr>
              <w:t>)</w:t>
            </w:r>
          </w:p>
          <w:p w:rsidR="00767531" w:rsidRPr="006066C6" w:rsidRDefault="001B4966" w:rsidP="00272D5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Merdeka</w:t>
            </w:r>
            <w:proofErr w:type="spellEnd"/>
            <w:r>
              <w:rPr>
                <w:sz w:val="18"/>
                <w:szCs w:val="18"/>
              </w:rPr>
              <w:t xml:space="preserve"> Day </w:t>
            </w:r>
            <w:proofErr w:type="spellStart"/>
            <w:r w:rsidR="00C9436D" w:rsidRPr="006066C6">
              <w:rPr>
                <w:sz w:val="18"/>
                <w:szCs w:val="18"/>
              </w:rPr>
              <w:t>W</w:t>
            </w:r>
            <w:r w:rsidR="00767531" w:rsidRPr="006066C6">
              <w:rPr>
                <w:sz w:val="18"/>
                <w:szCs w:val="18"/>
              </w:rPr>
              <w:t>efie</w:t>
            </w:r>
            <w:proofErr w:type="spellEnd"/>
            <w:r w:rsidR="00767531" w:rsidRPr="006066C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Competition</w:t>
            </w:r>
            <w:r w:rsidR="00560A05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2017</w:t>
            </w:r>
            <w:r w:rsidR="00560A05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                                           </w:t>
            </w:r>
            <w:r w:rsidR="00560A05" w:rsidRPr="006066C6">
              <w:rPr>
                <w:sz w:val="18"/>
                <w:szCs w:val="18"/>
              </w:rPr>
              <w:t>(</w:t>
            </w:r>
            <w:r w:rsidR="00767531" w:rsidRPr="006066C6">
              <w:rPr>
                <w:sz w:val="18"/>
                <w:szCs w:val="18"/>
              </w:rPr>
              <w:t>Gold Medal</w:t>
            </w:r>
            <w:r w:rsidR="00560A05" w:rsidRPr="006066C6">
              <w:rPr>
                <w:sz w:val="18"/>
                <w:szCs w:val="18"/>
              </w:rPr>
              <w:t>)</w:t>
            </w:r>
          </w:p>
          <w:p w:rsidR="00C9436D" w:rsidRPr="006066C6" w:rsidRDefault="001B4966" w:rsidP="00C9436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Community College </w:t>
            </w:r>
            <w:r w:rsidR="00C9436D" w:rsidRPr="006066C6">
              <w:rPr>
                <w:sz w:val="18"/>
                <w:szCs w:val="18"/>
              </w:rPr>
              <w:t xml:space="preserve">Innovation </w:t>
            </w:r>
            <w:r>
              <w:rPr>
                <w:sz w:val="18"/>
                <w:szCs w:val="18"/>
              </w:rPr>
              <w:t>Competition</w:t>
            </w:r>
            <w:r w:rsidR="00560A05"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 xml:space="preserve">                    </w:t>
            </w:r>
            <w:r w:rsidR="00821E3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="00560A05" w:rsidRPr="006066C6">
              <w:rPr>
                <w:sz w:val="18"/>
                <w:szCs w:val="18"/>
              </w:rPr>
              <w:t>(</w:t>
            </w:r>
            <w:r w:rsidR="00C9436D" w:rsidRPr="006066C6">
              <w:rPr>
                <w:sz w:val="18"/>
                <w:szCs w:val="18"/>
              </w:rPr>
              <w:t xml:space="preserve">Bronze </w:t>
            </w:r>
            <w:r w:rsidR="00560A05" w:rsidRPr="006066C6">
              <w:rPr>
                <w:sz w:val="18"/>
                <w:szCs w:val="18"/>
              </w:rPr>
              <w:t>Medal)</w:t>
            </w:r>
          </w:p>
          <w:p w:rsidR="00C9436D" w:rsidRPr="006066C6" w:rsidRDefault="006649C7" w:rsidP="00560A0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6066C6">
              <w:rPr>
                <w:rFonts w:ascii="Times New Roman" w:eastAsia="Calibri" w:hAnsi="Times New Roman" w:cs="Times New Roman"/>
                <w:sz w:val="18"/>
                <w:szCs w:val="18"/>
                <w:lang w:val="en-MY"/>
              </w:rPr>
              <w:t>Directors'</w:t>
            </w:r>
            <w:r w:rsidRPr="006066C6">
              <w:rPr>
                <w:sz w:val="18"/>
                <w:szCs w:val="18"/>
              </w:rPr>
              <w:t xml:space="preserve"> </w:t>
            </w:r>
            <w:r w:rsidR="00560A05" w:rsidRPr="006066C6">
              <w:rPr>
                <w:sz w:val="18"/>
                <w:szCs w:val="18"/>
              </w:rPr>
              <w:t xml:space="preserve">‘S </w:t>
            </w:r>
            <w:r w:rsidR="00C9436D" w:rsidRPr="006066C6">
              <w:rPr>
                <w:sz w:val="18"/>
                <w:szCs w:val="18"/>
              </w:rPr>
              <w:t xml:space="preserve">Awards </w:t>
            </w:r>
            <w:r w:rsidR="00821E35">
              <w:rPr>
                <w:sz w:val="18"/>
                <w:szCs w:val="18"/>
              </w:rPr>
              <w:t>f</w:t>
            </w:r>
            <w:r w:rsidR="00560A05" w:rsidRPr="006066C6">
              <w:rPr>
                <w:sz w:val="18"/>
                <w:szCs w:val="18"/>
              </w:rPr>
              <w:t>or First Semester</w:t>
            </w:r>
            <w:r w:rsidR="00560A05">
              <w:rPr>
                <w:sz w:val="18"/>
                <w:szCs w:val="18"/>
              </w:rPr>
              <w:t xml:space="preserve">                     </w:t>
            </w:r>
            <w:r w:rsidR="00821E35">
              <w:rPr>
                <w:sz w:val="18"/>
                <w:szCs w:val="18"/>
              </w:rPr>
              <w:t xml:space="preserve">                             </w:t>
            </w:r>
            <w:r w:rsidR="00560A05">
              <w:rPr>
                <w:sz w:val="18"/>
                <w:szCs w:val="18"/>
              </w:rPr>
              <w:t xml:space="preserve"> </w:t>
            </w:r>
            <w:r w:rsidR="00560A05" w:rsidRPr="006066C6">
              <w:rPr>
                <w:sz w:val="18"/>
                <w:szCs w:val="18"/>
              </w:rPr>
              <w:t>(</w:t>
            </w:r>
            <w:r w:rsidR="00C9436D" w:rsidRPr="006066C6">
              <w:rPr>
                <w:sz w:val="18"/>
                <w:szCs w:val="18"/>
              </w:rPr>
              <w:t xml:space="preserve">CGPA </w:t>
            </w:r>
            <w:r w:rsidR="00560A05" w:rsidRPr="006066C6">
              <w:rPr>
                <w:sz w:val="18"/>
                <w:szCs w:val="18"/>
              </w:rPr>
              <w:t>3.87)</w:t>
            </w:r>
          </w:p>
        </w:tc>
      </w:tr>
    </w:tbl>
    <w:p w:rsidR="00FE467A" w:rsidRPr="006066C6" w:rsidRDefault="00FE467A" w:rsidP="00FE467A">
      <w:pPr>
        <w:pStyle w:val="Heading3"/>
        <w:spacing w:line="240" w:lineRule="auto"/>
        <w:rPr>
          <w:sz w:val="24"/>
        </w:rPr>
      </w:pPr>
      <w:r w:rsidRPr="006066C6">
        <w:rPr>
          <w:sz w:val="24"/>
        </w:rPr>
        <w:lastRenderedPageBreak/>
        <w:t>language</w:t>
      </w:r>
    </w:p>
    <w:p w:rsidR="00FE467A" w:rsidRDefault="00FE467A" w:rsidP="00FE467A">
      <w:pPr>
        <w:spacing w:line="240" w:lineRule="auto"/>
      </w:pPr>
    </w:p>
    <w:p w:rsidR="00FE467A" w:rsidRPr="006066C6" w:rsidRDefault="00FE467A" w:rsidP="00FE467A">
      <w:pPr>
        <w:spacing w:line="240" w:lineRule="auto"/>
        <w:rPr>
          <w:sz w:val="18"/>
        </w:rPr>
      </w:pPr>
      <w:r w:rsidRPr="006066C6">
        <w:rPr>
          <w:sz w:val="18"/>
        </w:rPr>
        <w:tab/>
      </w:r>
      <w:r w:rsidRPr="006066C6">
        <w:rPr>
          <w:sz w:val="18"/>
        </w:rPr>
        <w:tab/>
      </w:r>
      <w:r w:rsidRPr="006066C6">
        <w:rPr>
          <w:sz w:val="18"/>
        </w:rPr>
        <w:tab/>
      </w:r>
      <w:r w:rsidRPr="006066C6">
        <w:rPr>
          <w:sz w:val="18"/>
        </w:rPr>
        <w:tab/>
      </w:r>
      <w:r w:rsidRPr="006066C6">
        <w:rPr>
          <w:sz w:val="18"/>
          <w:u w:val="single"/>
        </w:rPr>
        <w:t>Written</w:t>
      </w:r>
      <w:r w:rsidRPr="006066C6">
        <w:rPr>
          <w:sz w:val="18"/>
        </w:rPr>
        <w:t xml:space="preserve"> </w:t>
      </w:r>
      <w:r w:rsidR="006066C6">
        <w:rPr>
          <w:sz w:val="18"/>
        </w:rPr>
        <w:tab/>
      </w:r>
      <w:r w:rsidRPr="006066C6">
        <w:rPr>
          <w:sz w:val="18"/>
        </w:rPr>
        <w:tab/>
      </w:r>
      <w:r w:rsidRPr="006066C6">
        <w:rPr>
          <w:sz w:val="18"/>
          <w:u w:val="single"/>
        </w:rPr>
        <w:t>Spoken</w:t>
      </w:r>
    </w:p>
    <w:p w:rsidR="00FE467A" w:rsidRPr="006066C6" w:rsidRDefault="00FE467A" w:rsidP="00FE467A">
      <w:pPr>
        <w:spacing w:line="240" w:lineRule="auto"/>
        <w:rPr>
          <w:sz w:val="18"/>
        </w:rPr>
      </w:pPr>
      <w:r w:rsidRPr="006066C6">
        <w:rPr>
          <w:sz w:val="18"/>
        </w:rPr>
        <w:t>Bahasa Malaysia</w:t>
      </w:r>
      <w:r w:rsidRPr="006066C6">
        <w:rPr>
          <w:sz w:val="18"/>
        </w:rPr>
        <w:tab/>
      </w:r>
      <w:r w:rsidRPr="006066C6">
        <w:rPr>
          <w:sz w:val="18"/>
        </w:rPr>
        <w:tab/>
      </w:r>
      <w:r w:rsidR="006066C6">
        <w:rPr>
          <w:sz w:val="18"/>
        </w:rPr>
        <w:tab/>
      </w:r>
      <w:r w:rsidRPr="006066C6">
        <w:rPr>
          <w:sz w:val="18"/>
        </w:rPr>
        <w:t xml:space="preserve">   10/10</w:t>
      </w:r>
      <w:r w:rsidRPr="006066C6">
        <w:rPr>
          <w:sz w:val="18"/>
        </w:rPr>
        <w:tab/>
      </w:r>
      <w:r w:rsidRPr="006066C6">
        <w:rPr>
          <w:sz w:val="18"/>
        </w:rPr>
        <w:tab/>
        <w:t>10/10</w:t>
      </w:r>
    </w:p>
    <w:p w:rsidR="00EF7CC9" w:rsidRPr="006066C6" w:rsidRDefault="00FE467A" w:rsidP="00FE467A">
      <w:pPr>
        <w:tabs>
          <w:tab w:val="left" w:pos="3014"/>
        </w:tabs>
        <w:spacing w:line="240" w:lineRule="auto"/>
        <w:rPr>
          <w:sz w:val="18"/>
        </w:rPr>
      </w:pPr>
      <w:r w:rsidRPr="006066C6">
        <w:rPr>
          <w:sz w:val="18"/>
        </w:rPr>
        <w:t xml:space="preserve">English                       </w:t>
      </w:r>
      <w:r w:rsidRPr="006066C6">
        <w:rPr>
          <w:sz w:val="18"/>
        </w:rPr>
        <w:tab/>
        <w:t xml:space="preserve">  8/10</w:t>
      </w:r>
      <w:r w:rsidRPr="006066C6">
        <w:rPr>
          <w:sz w:val="18"/>
        </w:rPr>
        <w:tab/>
      </w:r>
      <w:r w:rsidRPr="006066C6">
        <w:rPr>
          <w:sz w:val="18"/>
        </w:rPr>
        <w:tab/>
        <w:t xml:space="preserve">  9/10</w:t>
      </w:r>
    </w:p>
    <w:p w:rsidR="00FE467A" w:rsidRPr="006066C6" w:rsidRDefault="00FE467A" w:rsidP="00FE467A">
      <w:pPr>
        <w:tabs>
          <w:tab w:val="left" w:pos="3014"/>
        </w:tabs>
        <w:spacing w:line="240" w:lineRule="auto"/>
        <w:rPr>
          <w:sz w:val="18"/>
        </w:rPr>
      </w:pPr>
      <w:r w:rsidRPr="006066C6">
        <w:rPr>
          <w:sz w:val="18"/>
        </w:rPr>
        <w:t xml:space="preserve">Tamil </w:t>
      </w:r>
      <w:r w:rsidRPr="006066C6">
        <w:rPr>
          <w:sz w:val="18"/>
        </w:rPr>
        <w:tab/>
        <w:t>10/10</w:t>
      </w:r>
      <w:r w:rsidRPr="006066C6">
        <w:rPr>
          <w:sz w:val="18"/>
        </w:rPr>
        <w:tab/>
      </w:r>
      <w:r w:rsidRPr="006066C6">
        <w:rPr>
          <w:sz w:val="18"/>
        </w:rPr>
        <w:tab/>
        <w:t>10/10</w:t>
      </w:r>
    </w:p>
    <w:p w:rsidR="00FE467A" w:rsidRDefault="00FE467A" w:rsidP="00FE467A">
      <w:pPr>
        <w:tabs>
          <w:tab w:val="left" w:pos="3014"/>
        </w:tabs>
        <w:spacing w:line="240" w:lineRule="auto"/>
      </w:pPr>
    </w:p>
    <w:p w:rsidR="006066C6" w:rsidRPr="006066C6" w:rsidRDefault="00E06447" w:rsidP="006066C6">
      <w:pPr>
        <w:pStyle w:val="Heading3"/>
        <w:spacing w:line="240" w:lineRule="auto"/>
        <w:rPr>
          <w:sz w:val="24"/>
        </w:rPr>
      </w:pPr>
      <w:r>
        <w:rPr>
          <w:sz w:val="24"/>
        </w:rPr>
        <w:t>Mobility and availability</w:t>
      </w:r>
    </w:p>
    <w:p w:rsidR="006066C6" w:rsidRDefault="006066C6" w:rsidP="006066C6">
      <w:pPr>
        <w:spacing w:line="240" w:lineRule="auto"/>
      </w:pPr>
    </w:p>
    <w:p w:rsidR="006066C6" w:rsidRPr="00E06447" w:rsidRDefault="00E06447" w:rsidP="00FE467A">
      <w:pPr>
        <w:tabs>
          <w:tab w:val="left" w:pos="3014"/>
        </w:tabs>
        <w:spacing w:line="240" w:lineRule="auto"/>
        <w:rPr>
          <w:sz w:val="18"/>
        </w:rPr>
      </w:pPr>
      <w:r w:rsidRPr="00E06447">
        <w:rPr>
          <w:sz w:val="18"/>
        </w:rPr>
        <w:t xml:space="preserve">Mobility </w:t>
      </w:r>
      <w:r w:rsidRPr="00E06447">
        <w:rPr>
          <w:sz w:val="18"/>
        </w:rPr>
        <w:tab/>
      </w:r>
      <w:r w:rsidRPr="00E06447">
        <w:rPr>
          <w:sz w:val="18"/>
        </w:rPr>
        <w:tab/>
        <w:t>Car</w:t>
      </w:r>
    </w:p>
    <w:p w:rsidR="00E06447" w:rsidRPr="00E06447" w:rsidRDefault="00E06447" w:rsidP="00FE467A">
      <w:pPr>
        <w:tabs>
          <w:tab w:val="left" w:pos="3014"/>
        </w:tabs>
        <w:spacing w:line="240" w:lineRule="auto"/>
        <w:rPr>
          <w:sz w:val="18"/>
        </w:rPr>
      </w:pPr>
    </w:p>
    <w:p w:rsidR="00E06447" w:rsidRPr="00E06447" w:rsidRDefault="00E06447" w:rsidP="00FE467A">
      <w:pPr>
        <w:tabs>
          <w:tab w:val="left" w:pos="3014"/>
        </w:tabs>
        <w:spacing w:line="240" w:lineRule="auto"/>
        <w:rPr>
          <w:sz w:val="18"/>
        </w:rPr>
      </w:pPr>
      <w:r w:rsidRPr="00E06447">
        <w:rPr>
          <w:sz w:val="18"/>
        </w:rPr>
        <w:t>Availability</w:t>
      </w:r>
      <w:r w:rsidRPr="00E06447">
        <w:rPr>
          <w:sz w:val="18"/>
        </w:rPr>
        <w:tab/>
      </w:r>
      <w:r w:rsidRPr="00E06447">
        <w:rPr>
          <w:sz w:val="18"/>
        </w:rPr>
        <w:tab/>
        <w:t>Immediately</w:t>
      </w:r>
    </w:p>
    <w:p w:rsidR="00FE467A" w:rsidRPr="006066C6" w:rsidRDefault="00FE467A" w:rsidP="00FE467A">
      <w:pPr>
        <w:pStyle w:val="Heading3"/>
        <w:spacing w:line="240" w:lineRule="auto"/>
        <w:rPr>
          <w:sz w:val="24"/>
        </w:rPr>
      </w:pPr>
      <w:r w:rsidRPr="006066C6">
        <w:rPr>
          <w:sz w:val="24"/>
        </w:rPr>
        <w:t>references</w:t>
      </w:r>
    </w:p>
    <w:p w:rsidR="00FE467A" w:rsidRPr="006066C6" w:rsidRDefault="00C91B00" w:rsidP="00FE467A">
      <w:pPr>
        <w:spacing w:line="240" w:lineRule="auto"/>
        <w:rPr>
          <w:sz w:val="18"/>
        </w:rPr>
      </w:pPr>
      <w:proofErr w:type="spellStart"/>
      <w:r w:rsidRPr="006066C6">
        <w:rPr>
          <w:sz w:val="18"/>
        </w:rPr>
        <w:t>En.</w:t>
      </w:r>
      <w:r w:rsidR="00FE467A" w:rsidRPr="006066C6">
        <w:rPr>
          <w:sz w:val="18"/>
        </w:rPr>
        <w:t>Mohd</w:t>
      </w:r>
      <w:proofErr w:type="spellEnd"/>
      <w:r w:rsidR="00FE467A" w:rsidRPr="006066C6">
        <w:rPr>
          <w:sz w:val="18"/>
        </w:rPr>
        <w:t xml:space="preserve"> Faisal Bin </w:t>
      </w:r>
      <w:proofErr w:type="spellStart"/>
      <w:r w:rsidR="00FE467A" w:rsidRPr="006066C6">
        <w:rPr>
          <w:sz w:val="18"/>
        </w:rPr>
        <w:t>Ishak</w:t>
      </w:r>
      <w:proofErr w:type="spellEnd"/>
    </w:p>
    <w:p w:rsidR="00FE467A" w:rsidRPr="006066C6" w:rsidRDefault="00FE467A" w:rsidP="00FE467A">
      <w:pPr>
        <w:spacing w:line="240" w:lineRule="auto"/>
        <w:rPr>
          <w:sz w:val="18"/>
        </w:rPr>
      </w:pPr>
      <w:r w:rsidRPr="006066C6">
        <w:rPr>
          <w:sz w:val="18"/>
        </w:rPr>
        <w:t>Principal Lecturer</w:t>
      </w:r>
    </w:p>
    <w:p w:rsidR="006649C7" w:rsidRPr="006066C6" w:rsidRDefault="006649C7" w:rsidP="0021669B">
      <w:pPr>
        <w:tabs>
          <w:tab w:val="left" w:pos="8535"/>
        </w:tabs>
        <w:spacing w:line="240" w:lineRule="auto"/>
        <w:rPr>
          <w:sz w:val="18"/>
        </w:rPr>
      </w:pPr>
      <w:proofErr w:type="spellStart"/>
      <w:r w:rsidRPr="006066C6">
        <w:rPr>
          <w:sz w:val="18"/>
        </w:rPr>
        <w:t>Ampang</w:t>
      </w:r>
      <w:proofErr w:type="spellEnd"/>
      <w:r w:rsidRPr="006066C6">
        <w:rPr>
          <w:sz w:val="18"/>
        </w:rPr>
        <w:t xml:space="preserve"> Community College </w:t>
      </w:r>
    </w:p>
    <w:p w:rsidR="00FE467A" w:rsidRPr="006066C6" w:rsidRDefault="00FE467A" w:rsidP="0021669B">
      <w:pPr>
        <w:tabs>
          <w:tab w:val="left" w:pos="8535"/>
        </w:tabs>
        <w:spacing w:line="240" w:lineRule="auto"/>
        <w:rPr>
          <w:sz w:val="18"/>
        </w:rPr>
      </w:pPr>
      <w:r w:rsidRPr="006066C6">
        <w:rPr>
          <w:sz w:val="18"/>
        </w:rPr>
        <w:t>Lot PT3890</w:t>
      </w:r>
      <w:r w:rsidR="0021669B" w:rsidRPr="006066C6">
        <w:rPr>
          <w:sz w:val="18"/>
        </w:rPr>
        <w:tab/>
      </w:r>
    </w:p>
    <w:p w:rsidR="00FE467A" w:rsidRPr="006066C6" w:rsidRDefault="00FE467A" w:rsidP="00FE467A">
      <w:pPr>
        <w:spacing w:line="240" w:lineRule="auto"/>
        <w:rPr>
          <w:sz w:val="18"/>
        </w:rPr>
      </w:pPr>
      <w:r w:rsidRPr="006066C6">
        <w:rPr>
          <w:sz w:val="18"/>
        </w:rPr>
        <w:t>Medan Bukit Indah4</w:t>
      </w:r>
    </w:p>
    <w:p w:rsidR="00FE467A" w:rsidRPr="006066C6" w:rsidRDefault="00FE467A" w:rsidP="00FE467A">
      <w:pPr>
        <w:spacing w:line="240" w:lineRule="auto"/>
        <w:rPr>
          <w:sz w:val="18"/>
        </w:rPr>
      </w:pPr>
      <w:proofErr w:type="spellStart"/>
      <w:r w:rsidRPr="006066C6">
        <w:rPr>
          <w:sz w:val="18"/>
        </w:rPr>
        <w:t>Pusat</w:t>
      </w:r>
      <w:proofErr w:type="spellEnd"/>
      <w:r w:rsidRPr="006066C6">
        <w:rPr>
          <w:sz w:val="18"/>
        </w:rPr>
        <w:t xml:space="preserve"> Bandar Bukit Indah</w:t>
      </w:r>
    </w:p>
    <w:p w:rsidR="00FE467A" w:rsidRPr="006066C6" w:rsidRDefault="00FE467A" w:rsidP="00FE467A">
      <w:pPr>
        <w:spacing w:line="240" w:lineRule="auto"/>
        <w:rPr>
          <w:sz w:val="18"/>
        </w:rPr>
      </w:pPr>
      <w:r w:rsidRPr="006066C6">
        <w:rPr>
          <w:sz w:val="18"/>
        </w:rPr>
        <w:t xml:space="preserve">68000 </w:t>
      </w:r>
      <w:proofErr w:type="spellStart"/>
      <w:proofErr w:type="gramStart"/>
      <w:r w:rsidRPr="006066C6">
        <w:rPr>
          <w:sz w:val="18"/>
        </w:rPr>
        <w:t>Ampang</w:t>
      </w:r>
      <w:proofErr w:type="spellEnd"/>
      <w:r w:rsidRPr="006066C6">
        <w:rPr>
          <w:sz w:val="18"/>
        </w:rPr>
        <w:t xml:space="preserve"> ,Selangor</w:t>
      </w:r>
      <w:proofErr w:type="gramEnd"/>
      <w:r w:rsidR="0021669B" w:rsidRPr="006066C6">
        <w:rPr>
          <w:sz w:val="18"/>
        </w:rPr>
        <w:t>.</w:t>
      </w:r>
    </w:p>
    <w:p w:rsidR="0021669B" w:rsidRPr="006066C6" w:rsidRDefault="0021669B" w:rsidP="00FE467A">
      <w:pPr>
        <w:spacing w:line="240" w:lineRule="auto"/>
        <w:rPr>
          <w:sz w:val="18"/>
        </w:rPr>
      </w:pPr>
    </w:p>
    <w:p w:rsidR="0021669B" w:rsidRPr="006066C6" w:rsidRDefault="0021669B" w:rsidP="00FE467A">
      <w:pPr>
        <w:spacing w:line="240" w:lineRule="auto"/>
        <w:rPr>
          <w:sz w:val="18"/>
        </w:rPr>
      </w:pPr>
      <w:r w:rsidRPr="006066C6">
        <w:rPr>
          <w:sz w:val="18"/>
        </w:rPr>
        <w:t>Tel: +60342800201</w:t>
      </w:r>
    </w:p>
    <w:p w:rsidR="0021669B" w:rsidRPr="006066C6" w:rsidRDefault="0021669B" w:rsidP="00FE467A">
      <w:pPr>
        <w:spacing w:line="240" w:lineRule="auto"/>
        <w:rPr>
          <w:sz w:val="18"/>
        </w:rPr>
      </w:pPr>
      <w:r w:rsidRPr="006066C6">
        <w:rPr>
          <w:sz w:val="18"/>
        </w:rPr>
        <w:t>H/P: +60126260202</w:t>
      </w:r>
    </w:p>
    <w:p w:rsidR="0021669B" w:rsidRPr="006066C6" w:rsidRDefault="0021669B" w:rsidP="00FE467A">
      <w:pPr>
        <w:spacing w:line="240" w:lineRule="auto"/>
        <w:rPr>
          <w:sz w:val="18"/>
        </w:rPr>
      </w:pPr>
      <w:r w:rsidRPr="006066C6">
        <w:rPr>
          <w:sz w:val="18"/>
        </w:rPr>
        <w:t xml:space="preserve">Email: mfi.kkas@gmail.com </w:t>
      </w:r>
    </w:p>
    <w:sectPr w:rsidR="0021669B" w:rsidRPr="006066C6" w:rsidSect="00EF7CC9">
      <w:footerReference w:type="defaul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87E" w:rsidRDefault="0065787E" w:rsidP="00713050">
      <w:pPr>
        <w:spacing w:line="240" w:lineRule="auto"/>
      </w:pPr>
      <w:r>
        <w:separator/>
      </w:r>
    </w:p>
  </w:endnote>
  <w:endnote w:type="continuationSeparator" w:id="0">
    <w:p w:rsidR="0065787E" w:rsidRDefault="0065787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w16se="http://schemas.microsoft.com/office/word/2015/wordml/symex">
                <w:pict>
                  <v:group w14:anchorId="26D389C7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w16se="http://schemas.microsoft.com/office/word/2015/wordml/symex">
                <w:pict>
                  <v:group w14:anchorId="272B6B78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pB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C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ISfN+WkEgAAFWUAAA4AAAAAAAAAAAAAAAAALgIAAGRycy9lMm9Eb2Mu&#10;eG1sUEsBAi0AFAAGAAgAAAAhAGhHG9DYAAAAAwEAAA8AAAAAAAAAAAAAAAAA/hQAAGRycy9kb3du&#10;cmV2LnhtbFBLBQYAAAAABAAEAPMAAAAD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w16se="http://schemas.microsoft.com/office/word/2015/wordml/symex">
                <w:pict>
                  <v:group w14:anchorId="05A7F090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R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C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KWKNNstEQAAsV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w16se="http://schemas.microsoft.com/office/word/2015/wordml/symex">
                <w:pict>
                  <v:group w14:anchorId="290FB7D5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uB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FQ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BEweV1uBEAAOZjAAAOAAAAAAAAAAAAAAAAAC4CAABkcnMvZTJvRG9jLnhtbFBLAQIt&#10;ABQABgAIAAAAIQBoRxvQ2AAAAAMBAAAPAAAAAAAAAAAAAAAAABIUAABkcnMvZG93bnJldi54bWxQ&#10;SwUGAAAAAAQABADzAAAAFx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EBF344BB03054922B1DF0E91ECAF5C5A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AB414128E8EB4E75BD91BB674E089432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6D43512BD7F047868B286F2C110C3FB5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816A6823BEB34268B49B33BF0608A57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6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87E" w:rsidRDefault="0065787E" w:rsidP="00713050">
      <w:pPr>
        <w:spacing w:line="240" w:lineRule="auto"/>
      </w:pPr>
      <w:r>
        <w:separator/>
      </w:r>
    </w:p>
  </w:footnote>
  <w:footnote w:type="continuationSeparator" w:id="0">
    <w:p w:rsidR="0065787E" w:rsidRDefault="0065787E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34F84"/>
    <w:multiLevelType w:val="hybridMultilevel"/>
    <w:tmpl w:val="71BC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76D2A"/>
    <w:multiLevelType w:val="hybridMultilevel"/>
    <w:tmpl w:val="6DA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8666F"/>
    <w:multiLevelType w:val="hybridMultilevel"/>
    <w:tmpl w:val="1510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75"/>
    <w:rsid w:val="00021A9E"/>
    <w:rsid w:val="0008305A"/>
    <w:rsid w:val="00091382"/>
    <w:rsid w:val="00093B31"/>
    <w:rsid w:val="000B0619"/>
    <w:rsid w:val="000B61CA"/>
    <w:rsid w:val="000F16AC"/>
    <w:rsid w:val="000F7610"/>
    <w:rsid w:val="00114ED7"/>
    <w:rsid w:val="001366E0"/>
    <w:rsid w:val="00140B0E"/>
    <w:rsid w:val="00175B6D"/>
    <w:rsid w:val="001A5CA9"/>
    <w:rsid w:val="001B2AC1"/>
    <w:rsid w:val="001B403A"/>
    <w:rsid w:val="001B4966"/>
    <w:rsid w:val="001B72ED"/>
    <w:rsid w:val="00206D0B"/>
    <w:rsid w:val="002113F5"/>
    <w:rsid w:val="0021669B"/>
    <w:rsid w:val="00217980"/>
    <w:rsid w:val="00222970"/>
    <w:rsid w:val="002343AE"/>
    <w:rsid w:val="00271662"/>
    <w:rsid w:val="00272D56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11CE2"/>
    <w:rsid w:val="00424DD9"/>
    <w:rsid w:val="0046104A"/>
    <w:rsid w:val="004717C5"/>
    <w:rsid w:val="004968AA"/>
    <w:rsid w:val="004A149A"/>
    <w:rsid w:val="004F3F18"/>
    <w:rsid w:val="00523479"/>
    <w:rsid w:val="0052524D"/>
    <w:rsid w:val="00534964"/>
    <w:rsid w:val="005417F0"/>
    <w:rsid w:val="00543DB7"/>
    <w:rsid w:val="00560A05"/>
    <w:rsid w:val="005729B0"/>
    <w:rsid w:val="005D2598"/>
    <w:rsid w:val="006066C6"/>
    <w:rsid w:val="00641630"/>
    <w:rsid w:val="0065787E"/>
    <w:rsid w:val="006649C7"/>
    <w:rsid w:val="00684488"/>
    <w:rsid w:val="006A3CE7"/>
    <w:rsid w:val="006B0AF8"/>
    <w:rsid w:val="006C4C50"/>
    <w:rsid w:val="006D76B1"/>
    <w:rsid w:val="00713050"/>
    <w:rsid w:val="00741125"/>
    <w:rsid w:val="007428A7"/>
    <w:rsid w:val="00746F7F"/>
    <w:rsid w:val="007569C1"/>
    <w:rsid w:val="00763832"/>
    <w:rsid w:val="00767531"/>
    <w:rsid w:val="00796118"/>
    <w:rsid w:val="007D2696"/>
    <w:rsid w:val="007D76E3"/>
    <w:rsid w:val="00811117"/>
    <w:rsid w:val="008157D0"/>
    <w:rsid w:val="00821E35"/>
    <w:rsid w:val="00841146"/>
    <w:rsid w:val="00857A54"/>
    <w:rsid w:val="0088504C"/>
    <w:rsid w:val="0089274E"/>
    <w:rsid w:val="0089382B"/>
    <w:rsid w:val="008A1907"/>
    <w:rsid w:val="008C6BCA"/>
    <w:rsid w:val="008C7B50"/>
    <w:rsid w:val="0096401F"/>
    <w:rsid w:val="00970636"/>
    <w:rsid w:val="009B3C40"/>
    <w:rsid w:val="009B3E80"/>
    <w:rsid w:val="009C5A75"/>
    <w:rsid w:val="009F3DF9"/>
    <w:rsid w:val="00A42540"/>
    <w:rsid w:val="00A50939"/>
    <w:rsid w:val="00AA6A40"/>
    <w:rsid w:val="00AE732B"/>
    <w:rsid w:val="00AF2337"/>
    <w:rsid w:val="00B5664D"/>
    <w:rsid w:val="00BA1FFE"/>
    <w:rsid w:val="00BA5B40"/>
    <w:rsid w:val="00BD0206"/>
    <w:rsid w:val="00BE0610"/>
    <w:rsid w:val="00BF5C58"/>
    <w:rsid w:val="00C07193"/>
    <w:rsid w:val="00C17345"/>
    <w:rsid w:val="00C2098A"/>
    <w:rsid w:val="00C5444A"/>
    <w:rsid w:val="00C57860"/>
    <w:rsid w:val="00C612DA"/>
    <w:rsid w:val="00C7741E"/>
    <w:rsid w:val="00C81D68"/>
    <w:rsid w:val="00C875AB"/>
    <w:rsid w:val="00C91B00"/>
    <w:rsid w:val="00C9436D"/>
    <w:rsid w:val="00CA3DF1"/>
    <w:rsid w:val="00CA4581"/>
    <w:rsid w:val="00CE18D5"/>
    <w:rsid w:val="00CF30E9"/>
    <w:rsid w:val="00D04109"/>
    <w:rsid w:val="00DA17D0"/>
    <w:rsid w:val="00DD6416"/>
    <w:rsid w:val="00DF4E0A"/>
    <w:rsid w:val="00DF69D7"/>
    <w:rsid w:val="00E02DCD"/>
    <w:rsid w:val="00E06447"/>
    <w:rsid w:val="00E12C60"/>
    <w:rsid w:val="00E22E87"/>
    <w:rsid w:val="00E248E3"/>
    <w:rsid w:val="00E43678"/>
    <w:rsid w:val="00E57630"/>
    <w:rsid w:val="00E86C2B"/>
    <w:rsid w:val="00EA3793"/>
    <w:rsid w:val="00EF7CC9"/>
    <w:rsid w:val="00F207C0"/>
    <w:rsid w:val="00F20AE5"/>
    <w:rsid w:val="00F645C7"/>
    <w:rsid w:val="00FB2C54"/>
    <w:rsid w:val="00FD0675"/>
    <w:rsid w:val="00FE467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3771F7D-FAD2-425D-A0F8-17C90012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81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93z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845BCB70FF4E3B87E36294E701D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DF360-EB86-4AEA-A201-953248725EC7}"/>
      </w:docPartPr>
      <w:docPartBody>
        <w:p w:rsidR="000D2A79" w:rsidRDefault="00AD5A6B">
          <w:pPr>
            <w:pStyle w:val="BA845BCB70FF4E3B87E36294E701D448"/>
          </w:pPr>
          <w:r>
            <w:t>Objective</w:t>
          </w:r>
        </w:p>
      </w:docPartBody>
    </w:docPart>
    <w:docPart>
      <w:docPartPr>
        <w:name w:val="94451400458F44DCBB2A4A92DDC8C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0BF5F-42BD-4D70-8973-C95ED873D9C5}"/>
      </w:docPartPr>
      <w:docPartBody>
        <w:p w:rsidR="000D2A79" w:rsidRDefault="00AD5A6B">
          <w:pPr>
            <w:pStyle w:val="94451400458F44DCBB2A4A92DDC8C235"/>
          </w:pPr>
          <w:r w:rsidRPr="00333CD3">
            <w:t>Skills</w:t>
          </w:r>
        </w:p>
      </w:docPartBody>
    </w:docPart>
    <w:docPart>
      <w:docPartPr>
        <w:name w:val="8D8CB72D0C114599AC049843C60B1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C44DA-5F11-463E-ABD1-92B36F87D87E}"/>
      </w:docPartPr>
      <w:docPartBody>
        <w:p w:rsidR="000D2A79" w:rsidRDefault="00AD5A6B">
          <w:pPr>
            <w:pStyle w:val="8D8CB72D0C114599AC049843C60B1FEB"/>
          </w:pPr>
          <w:r>
            <w:t>Your Name</w:t>
          </w:r>
        </w:p>
      </w:docPartBody>
    </w:docPart>
    <w:docPart>
      <w:docPartPr>
        <w:name w:val="58C095A026214BF4B75455941C8A9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B7688-CF52-4B35-AB49-DC8B148C59E4}"/>
      </w:docPartPr>
      <w:docPartBody>
        <w:p w:rsidR="000D2A79" w:rsidRDefault="00AD5A6B">
          <w:pPr>
            <w:pStyle w:val="58C095A026214BF4B75455941C8A941B"/>
          </w:pPr>
          <w:r w:rsidRPr="00333CD3">
            <w:t>Job Title</w:t>
          </w:r>
        </w:p>
      </w:docPartBody>
    </w:docPart>
    <w:docPart>
      <w:docPartPr>
        <w:name w:val="AA51D5C732C940679597F452D6C27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85AE2-7DD3-4B5C-A3EA-70891F40C758}"/>
      </w:docPartPr>
      <w:docPartBody>
        <w:p w:rsidR="000D2A79" w:rsidRDefault="00AD5A6B">
          <w:pPr>
            <w:pStyle w:val="AA51D5C732C940679597F452D6C27859"/>
          </w:pPr>
          <w:r w:rsidRPr="00333CD3">
            <w:t>Company</w:t>
          </w:r>
        </w:p>
      </w:docPartBody>
    </w:docPart>
    <w:docPart>
      <w:docPartPr>
        <w:name w:val="B7FF80B5967D4060BA69C3C2AB5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814AE-10DA-4508-804B-A8254BDEC19A}"/>
      </w:docPartPr>
      <w:docPartBody>
        <w:p w:rsidR="000D2A79" w:rsidRDefault="00AD5A6B">
          <w:pPr>
            <w:pStyle w:val="B7FF80B5967D4060BA69C3C2AB54250A"/>
          </w:pPr>
          <w:r w:rsidRPr="00333CD3">
            <w:t>Dates From – To</w:t>
          </w:r>
        </w:p>
      </w:docPartBody>
    </w:docPart>
    <w:docPart>
      <w:docPartPr>
        <w:name w:val="E08BA66BB1DD49A6B2C560E5D47A4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17FB9-8B7C-4B73-8687-9CE08654ABBA}"/>
      </w:docPartPr>
      <w:docPartBody>
        <w:p w:rsidR="000D2A79" w:rsidRDefault="00AD5A6B">
          <w:pPr>
            <w:pStyle w:val="E08BA66BB1DD49A6B2C560E5D47A4263"/>
          </w:pPr>
          <w:r w:rsidRPr="00333CD3">
            <w:t>Job Title</w:t>
          </w:r>
        </w:p>
      </w:docPartBody>
    </w:docPart>
    <w:docPart>
      <w:docPartPr>
        <w:name w:val="7D8135CDCB454774927BC9B04E477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5F51F-11EA-4E93-B26D-4EEF8E297B5B}"/>
      </w:docPartPr>
      <w:docPartBody>
        <w:p w:rsidR="000D2A79" w:rsidRDefault="00AD5A6B">
          <w:pPr>
            <w:pStyle w:val="7D8135CDCB454774927BC9B04E477011"/>
          </w:pPr>
          <w:r w:rsidRPr="00333CD3">
            <w:t>Company</w:t>
          </w:r>
        </w:p>
      </w:docPartBody>
    </w:docPart>
    <w:docPart>
      <w:docPartPr>
        <w:name w:val="1D7CA4ED811F4E9E9E708146C5826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1046E-973A-4D8A-9D7B-D6026ED61B18}"/>
      </w:docPartPr>
      <w:docPartBody>
        <w:p w:rsidR="000D2A79" w:rsidRDefault="00AD5A6B">
          <w:pPr>
            <w:pStyle w:val="1D7CA4ED811F4E9E9E708146C5826474"/>
          </w:pPr>
          <w:r w:rsidRPr="00333CD3">
            <w:t>Dates From – To</w:t>
          </w:r>
        </w:p>
      </w:docPartBody>
    </w:docPart>
    <w:docPart>
      <w:docPartPr>
        <w:name w:val="EBF344BB03054922B1DF0E91ECAF5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C6FA2-4353-4205-92ED-C12F84CCE841}"/>
      </w:docPartPr>
      <w:docPartBody>
        <w:p w:rsidR="000D2A79" w:rsidRDefault="00AD5A6B">
          <w:pPr>
            <w:pStyle w:val="EBF344BB03054922B1DF0E91ECAF5C5A"/>
          </w:pPr>
          <w:r w:rsidRPr="00333CD3">
            <w:t>School</w:t>
          </w:r>
        </w:p>
      </w:docPartBody>
    </w:docPart>
    <w:docPart>
      <w:docPartPr>
        <w:name w:val="AB414128E8EB4E75BD91BB674E089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13BC4-2914-4F21-87BF-47F4BA045ECC}"/>
      </w:docPartPr>
      <w:docPartBody>
        <w:p w:rsidR="000D2A79" w:rsidRDefault="00AD5A6B">
          <w:pPr>
            <w:pStyle w:val="AB414128E8EB4E75BD91BB674E089432"/>
          </w:pPr>
          <w:r w:rsidRPr="00333CD3">
            <w:t>Volunteer Experience or Leadership</w:t>
          </w:r>
        </w:p>
      </w:docPartBody>
    </w:docPart>
    <w:docPart>
      <w:docPartPr>
        <w:name w:val="6D43512BD7F047868B286F2C110C3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4ECF5-A2C4-41EA-8AF0-A4F9B1BBF587}"/>
      </w:docPartPr>
      <w:docPartBody>
        <w:p w:rsidR="000D2A79" w:rsidRDefault="00AD5A6B" w:rsidP="00AD5A6B">
          <w:pPr>
            <w:pStyle w:val="6D43512BD7F047868B286F2C110C3FB5"/>
          </w:pPr>
          <w:r w:rsidRPr="00333CD3">
            <w:t>Date Earned</w:t>
          </w:r>
        </w:p>
      </w:docPartBody>
    </w:docPart>
    <w:docPart>
      <w:docPartPr>
        <w:name w:val="816A6823BEB34268B49B33BF0608A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4C8E6-1417-4C3D-9407-A4895D87A572}"/>
      </w:docPartPr>
      <w:docPartBody>
        <w:p w:rsidR="000D2A79" w:rsidRDefault="00AD5A6B" w:rsidP="00AD5A6B">
          <w:pPr>
            <w:pStyle w:val="816A6823BEB34268B49B33BF0608A570"/>
          </w:pPr>
          <w:r w:rsidRPr="00333CD3">
            <w:t>YN</w:t>
          </w:r>
        </w:p>
      </w:docPartBody>
    </w:docPart>
    <w:docPart>
      <w:docPartPr>
        <w:name w:val="54263F22DCE94F04850BF94922AA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14E37-F401-41F7-AE6C-3B3CB3E9FD32}"/>
      </w:docPartPr>
      <w:docPartBody>
        <w:p w:rsidR="00456A16" w:rsidRDefault="000D2A79" w:rsidP="000D2A79">
          <w:pPr>
            <w:pStyle w:val="54263F22DCE94F04850BF94922AA16A1"/>
          </w:pPr>
          <w:r w:rsidRPr="00333CD3">
            <w:t>Experience</w:t>
          </w:r>
        </w:p>
      </w:docPartBody>
    </w:docPart>
    <w:docPart>
      <w:docPartPr>
        <w:name w:val="D6FCA5EA07E8431E992260F0A3C2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18D69-FE25-4FFF-972C-C4D8D7350CA4}"/>
      </w:docPartPr>
      <w:docPartBody>
        <w:p w:rsidR="007F3093" w:rsidRDefault="00501984" w:rsidP="00501984">
          <w:pPr>
            <w:pStyle w:val="D6FCA5EA07E8431E992260F0A3C27203"/>
          </w:pPr>
          <w:r w:rsidRPr="00333CD3">
            <w:t>Education</w:t>
          </w:r>
        </w:p>
      </w:docPartBody>
    </w:docPart>
    <w:docPart>
      <w:docPartPr>
        <w:name w:val="342E198823A646F3BA183186C24A7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7CC71-A9A4-4ABB-8924-18CCCE5E5ED2}"/>
      </w:docPartPr>
      <w:docPartBody>
        <w:p w:rsidR="007F3093" w:rsidRDefault="00501984" w:rsidP="00501984">
          <w:pPr>
            <w:pStyle w:val="342E198823A646F3BA183186C24A77B9"/>
          </w:pPr>
          <w:r w:rsidRPr="00333CD3">
            <w:t>Date Earned</w:t>
          </w:r>
        </w:p>
      </w:docPartBody>
    </w:docPart>
    <w:docPart>
      <w:docPartPr>
        <w:name w:val="A48EE977D88D48BB8168B10407671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BC8AF-87FE-4A4B-9EFB-8ACE90DA570C}"/>
      </w:docPartPr>
      <w:docPartBody>
        <w:p w:rsidR="007F3093" w:rsidRDefault="00501984" w:rsidP="00501984">
          <w:pPr>
            <w:pStyle w:val="A48EE977D88D48BB8168B10407671A0F"/>
          </w:pPr>
          <w:r w:rsidRPr="00333CD3">
            <w:t>School</w:t>
          </w:r>
        </w:p>
      </w:docPartBody>
    </w:docPart>
    <w:docPart>
      <w:docPartPr>
        <w:name w:val="99409A8125884A7799682A90C6B93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13951-CFB7-4AA0-A8E7-ED156D998A12}"/>
      </w:docPartPr>
      <w:docPartBody>
        <w:p w:rsidR="007F3093" w:rsidRDefault="00501984" w:rsidP="00501984">
          <w:pPr>
            <w:pStyle w:val="99409A8125884A7799682A90C6B9312E"/>
          </w:pPr>
          <w:r w:rsidRPr="00333CD3">
            <w:t>Date Earned</w:t>
          </w:r>
        </w:p>
      </w:docPartBody>
    </w:docPart>
    <w:docPart>
      <w:docPartPr>
        <w:name w:val="55609B71278043A9B7488749E02AA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CD58E-8EEA-4ABB-879C-F488626B9740}"/>
      </w:docPartPr>
      <w:docPartBody>
        <w:p w:rsidR="007F3093" w:rsidRDefault="00501984" w:rsidP="00501984">
          <w:pPr>
            <w:pStyle w:val="55609B71278043A9B7488749E02AA0DE"/>
          </w:pPr>
          <w:r w:rsidRPr="00333CD3">
            <w:t>School</w:t>
          </w:r>
        </w:p>
      </w:docPartBody>
    </w:docPart>
    <w:docPart>
      <w:docPartPr>
        <w:name w:val="3D6711697B904A12868861447EC42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79DFB-A234-4F9D-B6B0-DA3B88F432F8}"/>
      </w:docPartPr>
      <w:docPartBody>
        <w:p w:rsidR="007F3093" w:rsidRDefault="00501984" w:rsidP="00501984">
          <w:pPr>
            <w:pStyle w:val="3D6711697B904A12868861447EC42D5A"/>
          </w:pPr>
          <w:r w:rsidRPr="00333CD3">
            <w:t>Date Earned</w:t>
          </w:r>
        </w:p>
      </w:docPartBody>
    </w:docPart>
    <w:docPart>
      <w:docPartPr>
        <w:name w:val="583B5C1B8C3146899A3BA691A9DBE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76D13-9462-41AD-8591-30DE55568D13}"/>
      </w:docPartPr>
      <w:docPartBody>
        <w:p w:rsidR="007F3093" w:rsidRDefault="00501984" w:rsidP="00501984">
          <w:pPr>
            <w:pStyle w:val="583B5C1B8C3146899A3BA691A9DBEB01"/>
          </w:pPr>
          <w:r w:rsidRPr="00333CD3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6B"/>
    <w:rsid w:val="000D2A79"/>
    <w:rsid w:val="00290188"/>
    <w:rsid w:val="00456A16"/>
    <w:rsid w:val="00501984"/>
    <w:rsid w:val="007F3093"/>
    <w:rsid w:val="00AD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018CF9D6B34717828005DE9A3135D2">
    <w:name w:val="C5018CF9D6B34717828005DE9A3135D2"/>
  </w:style>
  <w:style w:type="paragraph" w:customStyle="1" w:styleId="BA845BCB70FF4E3B87E36294E701D448">
    <w:name w:val="BA845BCB70FF4E3B87E36294E701D448"/>
  </w:style>
  <w:style w:type="paragraph" w:customStyle="1" w:styleId="1F80200A9F45441AAB6DEBBBAFB3FAE3">
    <w:name w:val="1F80200A9F45441AAB6DEBBBAFB3FAE3"/>
  </w:style>
  <w:style w:type="paragraph" w:customStyle="1" w:styleId="94451400458F44DCBB2A4A92DDC8C235">
    <w:name w:val="94451400458F44DCBB2A4A92DDC8C235"/>
  </w:style>
  <w:style w:type="paragraph" w:customStyle="1" w:styleId="653AE5A5BE74494782949531E3AD0A20">
    <w:name w:val="653AE5A5BE74494782949531E3AD0A20"/>
  </w:style>
  <w:style w:type="paragraph" w:customStyle="1" w:styleId="8D8CB72D0C114599AC049843C60B1FEB">
    <w:name w:val="8D8CB72D0C114599AC049843C60B1FEB"/>
  </w:style>
  <w:style w:type="paragraph" w:customStyle="1" w:styleId="503B66E2486A49D0A8CBE58F2C2F4382">
    <w:name w:val="503B66E2486A49D0A8CBE58F2C2F4382"/>
  </w:style>
  <w:style w:type="paragraph" w:customStyle="1" w:styleId="DC3ABC58915944D6AF14A76C7BE797EB">
    <w:name w:val="DC3ABC58915944D6AF14A76C7BE797EB"/>
  </w:style>
  <w:style w:type="paragraph" w:customStyle="1" w:styleId="51C9FFEA9C094DA9A58AC466F0DDCB2D">
    <w:name w:val="51C9FFEA9C094DA9A58AC466F0DDCB2D"/>
  </w:style>
  <w:style w:type="paragraph" w:customStyle="1" w:styleId="58C095A026214BF4B75455941C8A941B">
    <w:name w:val="58C095A026214BF4B75455941C8A941B"/>
  </w:style>
  <w:style w:type="paragraph" w:customStyle="1" w:styleId="AA51D5C732C940679597F452D6C27859">
    <w:name w:val="AA51D5C732C940679597F452D6C27859"/>
  </w:style>
  <w:style w:type="paragraph" w:customStyle="1" w:styleId="B7FF80B5967D4060BA69C3C2AB54250A">
    <w:name w:val="B7FF80B5967D4060BA69C3C2AB54250A"/>
  </w:style>
  <w:style w:type="paragraph" w:customStyle="1" w:styleId="4BB83326FC1C4418B531EF76995FD2FD">
    <w:name w:val="4BB83326FC1C4418B531EF76995FD2FD"/>
  </w:style>
  <w:style w:type="paragraph" w:customStyle="1" w:styleId="E08BA66BB1DD49A6B2C560E5D47A4263">
    <w:name w:val="E08BA66BB1DD49A6B2C560E5D47A4263"/>
  </w:style>
  <w:style w:type="paragraph" w:customStyle="1" w:styleId="7D8135CDCB454774927BC9B04E477011">
    <w:name w:val="7D8135CDCB454774927BC9B04E477011"/>
  </w:style>
  <w:style w:type="paragraph" w:customStyle="1" w:styleId="1D7CA4ED811F4E9E9E708146C5826474">
    <w:name w:val="1D7CA4ED811F4E9E9E708146C5826474"/>
  </w:style>
  <w:style w:type="paragraph" w:customStyle="1" w:styleId="BE13FEE8A0FE4C0EB0822E720C4689AC">
    <w:name w:val="BE13FEE8A0FE4C0EB0822E720C4689AC"/>
  </w:style>
  <w:style w:type="paragraph" w:customStyle="1" w:styleId="7DA9209F4CB949EFB28CA9306A7B3271">
    <w:name w:val="7DA9209F4CB949EFB28CA9306A7B3271"/>
  </w:style>
  <w:style w:type="paragraph" w:customStyle="1" w:styleId="7683C7EF1B8749E084AB023BC93B73A6">
    <w:name w:val="7683C7EF1B8749E084AB023BC93B73A6"/>
  </w:style>
  <w:style w:type="paragraph" w:customStyle="1" w:styleId="1949054F220A48DB8CFB2A5C111C58A6">
    <w:name w:val="1949054F220A48DB8CFB2A5C111C58A6"/>
  </w:style>
  <w:style w:type="paragraph" w:customStyle="1" w:styleId="0698DDB7C83542AA997090D57F6B5A40">
    <w:name w:val="0698DDB7C83542AA997090D57F6B5A40"/>
  </w:style>
  <w:style w:type="paragraph" w:customStyle="1" w:styleId="1C510AC1A1904B6ABA9650F744FD60E4">
    <w:name w:val="1C510AC1A1904B6ABA9650F744FD60E4"/>
  </w:style>
  <w:style w:type="paragraph" w:customStyle="1" w:styleId="34406A5022D44353927B9FC8DF40F71D">
    <w:name w:val="34406A5022D44353927B9FC8DF40F71D"/>
  </w:style>
  <w:style w:type="paragraph" w:customStyle="1" w:styleId="06233BE49784420BAFF6ECFB9475B62B">
    <w:name w:val="06233BE49784420BAFF6ECFB9475B62B"/>
  </w:style>
  <w:style w:type="paragraph" w:customStyle="1" w:styleId="EBF344BB03054922B1DF0E91ECAF5C5A">
    <w:name w:val="EBF344BB03054922B1DF0E91ECAF5C5A"/>
  </w:style>
  <w:style w:type="paragraph" w:customStyle="1" w:styleId="0270E5A89CDF448C9AEE784AFB076D9A">
    <w:name w:val="0270E5A89CDF448C9AEE784AFB076D9A"/>
  </w:style>
  <w:style w:type="paragraph" w:customStyle="1" w:styleId="AB414128E8EB4E75BD91BB674E089432">
    <w:name w:val="AB414128E8EB4E75BD91BB674E089432"/>
  </w:style>
  <w:style w:type="paragraph" w:customStyle="1" w:styleId="2A4CE402F21348298908033A5EAA3CC8">
    <w:name w:val="2A4CE402F21348298908033A5EAA3CC8"/>
  </w:style>
  <w:style w:type="paragraph" w:customStyle="1" w:styleId="6D43512BD7F047868B286F2C110C3FB5">
    <w:name w:val="6D43512BD7F047868B286F2C110C3FB5"/>
    <w:rsid w:val="00AD5A6B"/>
  </w:style>
  <w:style w:type="paragraph" w:customStyle="1" w:styleId="3A6167BB55EE416A8ABB8B9094586E8C">
    <w:name w:val="3A6167BB55EE416A8ABB8B9094586E8C"/>
    <w:rsid w:val="00AD5A6B"/>
  </w:style>
  <w:style w:type="paragraph" w:customStyle="1" w:styleId="816A6823BEB34268B49B33BF0608A570">
    <w:name w:val="816A6823BEB34268B49B33BF0608A570"/>
    <w:rsid w:val="00AD5A6B"/>
  </w:style>
  <w:style w:type="paragraph" w:customStyle="1" w:styleId="EC1F23AAF2A74B18830CCF06190A4E67">
    <w:name w:val="EC1F23AAF2A74B18830CCF06190A4E67"/>
    <w:rsid w:val="00AD5A6B"/>
  </w:style>
  <w:style w:type="paragraph" w:customStyle="1" w:styleId="FC657CA6C7FE4890BFCDDE1C897C2D34">
    <w:name w:val="FC657CA6C7FE4890BFCDDE1C897C2D34"/>
    <w:rsid w:val="00AD5A6B"/>
  </w:style>
  <w:style w:type="paragraph" w:customStyle="1" w:styleId="C2DC82D0F8C14838A2BB893C8DC3B9A2">
    <w:name w:val="C2DC82D0F8C14838A2BB893C8DC3B9A2"/>
    <w:rsid w:val="00AD5A6B"/>
  </w:style>
  <w:style w:type="paragraph" w:customStyle="1" w:styleId="5716A404DA9A46F2BCBF11E1F3DEBC90">
    <w:name w:val="5716A404DA9A46F2BCBF11E1F3DEBC90"/>
    <w:rsid w:val="00AD5A6B"/>
  </w:style>
  <w:style w:type="paragraph" w:customStyle="1" w:styleId="12C478CF6742471088B390B076898F43">
    <w:name w:val="12C478CF6742471088B390B076898F43"/>
    <w:rsid w:val="00AD5A6B"/>
  </w:style>
  <w:style w:type="paragraph" w:customStyle="1" w:styleId="835D520672294DD5A307EFB4D925BA2A">
    <w:name w:val="835D520672294DD5A307EFB4D925BA2A"/>
    <w:rsid w:val="00AD5A6B"/>
  </w:style>
  <w:style w:type="paragraph" w:customStyle="1" w:styleId="84667853DBA34D268E21AB73396982A1">
    <w:name w:val="84667853DBA34D268E21AB73396982A1"/>
    <w:rsid w:val="00AD5A6B"/>
  </w:style>
  <w:style w:type="paragraph" w:customStyle="1" w:styleId="54263F22DCE94F04850BF94922AA16A1">
    <w:name w:val="54263F22DCE94F04850BF94922AA16A1"/>
    <w:rsid w:val="000D2A79"/>
  </w:style>
  <w:style w:type="paragraph" w:customStyle="1" w:styleId="BAB478C0B9174AB5A38CD58115970989">
    <w:name w:val="BAB478C0B9174AB5A38CD58115970989"/>
    <w:rsid w:val="000D2A79"/>
  </w:style>
  <w:style w:type="paragraph" w:customStyle="1" w:styleId="D6FCA5EA07E8431E992260F0A3C27203">
    <w:name w:val="D6FCA5EA07E8431E992260F0A3C27203"/>
    <w:rsid w:val="00501984"/>
  </w:style>
  <w:style w:type="paragraph" w:customStyle="1" w:styleId="342E198823A646F3BA183186C24A77B9">
    <w:name w:val="342E198823A646F3BA183186C24A77B9"/>
    <w:rsid w:val="00501984"/>
  </w:style>
  <w:style w:type="paragraph" w:customStyle="1" w:styleId="A48EE977D88D48BB8168B10407671A0F">
    <w:name w:val="A48EE977D88D48BB8168B10407671A0F"/>
    <w:rsid w:val="00501984"/>
  </w:style>
  <w:style w:type="paragraph" w:customStyle="1" w:styleId="99409A8125884A7799682A90C6B9312E">
    <w:name w:val="99409A8125884A7799682A90C6B9312E"/>
    <w:rsid w:val="00501984"/>
  </w:style>
  <w:style w:type="paragraph" w:customStyle="1" w:styleId="55609B71278043A9B7488749E02AA0DE">
    <w:name w:val="55609B71278043A9B7488749E02AA0DE"/>
    <w:rsid w:val="00501984"/>
  </w:style>
  <w:style w:type="paragraph" w:customStyle="1" w:styleId="3D6711697B904A12868861447EC42D5A">
    <w:name w:val="3D6711697B904A12868861447EC42D5A"/>
    <w:rsid w:val="00501984"/>
  </w:style>
  <w:style w:type="paragraph" w:customStyle="1" w:styleId="583B5C1B8C3146899A3BA691A9DBEB01">
    <w:name w:val="583B5C1B8C3146899A3BA691A9DBEB01"/>
    <w:rsid w:val="005019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CADD6-88AB-4163-9A1D-6B218D17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7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arivins a/l v santhiran
no.13 tamaN batu untong 42800 tanjong sepat ,
selangor darul ehsan
contact number (mobile):0173035631
e-mail: ARIVINSARI36@GMAIL.COM</dc:creator>
  <cp:keywords/>
  <dc:description/>
  <cp:lastModifiedBy>Khogi</cp:lastModifiedBy>
  <cp:revision>3</cp:revision>
  <dcterms:created xsi:type="dcterms:W3CDTF">2017-09-18T08:05:00Z</dcterms:created>
  <dcterms:modified xsi:type="dcterms:W3CDTF">2017-10-02T09:45:00Z</dcterms:modified>
</cp:coreProperties>
</file>